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679A0">
      <w:pPr>
        <w:rPr>
          <w:rFonts w:hint="eastAsia"/>
          <w:sz w:val="2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349885</wp:posOffset>
                </wp:positionV>
                <wp:extent cx="3434715" cy="5448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1030" y="351790"/>
                          <a:ext cx="3434715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E409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郑伊龙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 w14:paraId="5B826ED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firstLine="1101" w:firstLineChars="5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85pt;margin-top:27.55pt;height:42.9pt;width:270.45pt;z-index:251664384;mso-width-relative:page;mso-height-relative:page;" filled="f" stroked="f" coordsize="21600,21600" o:gfxdata="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fr1N2gAAAAoBAAAPAAAAAAAAAAEA&#10;IAAAACIAAABkcnMvZG93bnJldi54bWxQSwECFAAUAAAACACHTuJAm6Q8aUYCAABx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5E409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郑伊龙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 w14:paraId="5B826ED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firstLine="1101" w:firstLineChars="5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- </w:t>
      </w:r>
    </w:p>
    <w:p w14:paraId="54CECA8B">
      <w:pPr>
        <w:rPr>
          <w:rFonts w:hint="default"/>
          <w:sz w:val="2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267335</wp:posOffset>
                </wp:positionV>
                <wp:extent cx="2322195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1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85pt;margin-top:21.05pt;height:0pt;width:182.85pt;z-index:251682816;mso-width-relative:page;mso-height-relative:page;" filled="f" stroked="t" coordsize="21600,21600" o:gfxdata="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OonUrYAAAA&#10;CQEAAA8AAAAAAAAAAQAgAAAAIgAAAGRycy9kb3ducmV2LnhtbFBLAQIUABQAAAAIAIdO4kBeAt8j&#10;5AEAALQDAAAOAAAAAAAAAAEAIAAAACc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234950</wp:posOffset>
                </wp:positionV>
                <wp:extent cx="105283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1595" y="622300"/>
                          <a:ext cx="1052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85pt;margin-top:18.5pt;height:0pt;width:82.9pt;z-index:251681792;mso-width-relative:page;mso-height-relative:page;" filled="f" stroked="t" coordsize="21600,21600" o:gfxdata="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hp8JDYAAAACQEAAA8AAAAAAAAAAQAgAAAAIgAAAGRycy9kb3ducmV2LnhtbFBLAQIUABQA&#10;AAAIAIdO4kCkfs2+8AEAAL8DAAAOAAAAAAAAAAEAIAAAACcBAABkcnMvZTJvRG9jLnhtbFBLBQYA&#10;AAAABgAGAFkBAACJ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777875</wp:posOffset>
            </wp:positionH>
            <wp:positionV relativeFrom="paragraph">
              <wp:posOffset>124460</wp:posOffset>
            </wp:positionV>
            <wp:extent cx="889635" cy="1245870"/>
            <wp:effectExtent l="0" t="0" r="5715" b="11430"/>
            <wp:wrapNone/>
            <wp:docPr id="2" name="图片 2" descr="C:/Users/86134/Pictures/莫七/微信图片_20240921231004.jpg微信图片_2024092123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86134/Pictures/莫七/微信图片_20240921231004.jpg微信图片_20240921231004"/>
                    <pic:cNvPicPr>
                      <a:picLocks noChangeAspect="1"/>
                    </pic:cNvPicPr>
                  </pic:nvPicPr>
                  <pic:blipFill>
                    <a:blip r:embed="rId4"/>
                    <a:srcRect l="25" r="25"/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12458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179D3E">
      <w:pPr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88265</wp:posOffset>
                </wp:positionV>
                <wp:extent cx="5010150" cy="939800"/>
                <wp:effectExtent l="0" t="0" r="0" b="12700"/>
                <wp:wrapNone/>
                <wp:docPr id="3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645" y="597535"/>
                          <a:ext cx="5010150" cy="939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56.35pt;margin-top:6.95pt;height:74pt;width:394.5pt;z-index:251659264;v-text-anchor:middle;mso-width-relative:page;mso-height-relative:page;" fillcolor="#000000 [3213]" filled="t" stroked="f" coordsize="21600,21600" o:gfxdata="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uV0OG1wAAAAsBAAAPAAAAAAAAAAEAIAAAACIAAABkcnMv&#10;ZG93bnJldi54bWxQSwECFAAUAAAACACHTuJA+NfQfXYCAADXBAAADgAAAAAAAAABACAAAAAm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133350</wp:posOffset>
                </wp:positionV>
                <wp:extent cx="2218055" cy="85915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FB4A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学历：南昌工学院 / 本科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籍贯：江西上饶</w:t>
                            </w:r>
                          </w:p>
                          <w:p w14:paraId="7A10767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Tahoma" w:hAnsi="Tahoma" w:eastAsia="微软雅黑" w:cs="Tahoma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邮箱：1797344574@qq.com</w:t>
                            </w:r>
                            <w:r>
                              <w:rPr>
                                <w:rFonts w:hint="eastAsia" w:ascii="Tahoma" w:hAnsi="Tahoma" w:eastAsia="微软雅黑" w:cs="Tahoma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</w:p>
                          <w:p w14:paraId="118AD43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Tahoma" w:hAnsi="Tahoma" w:eastAsia="微软雅黑" w:cs="Tahom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5D2A6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05pt;margin-top:10.5pt;height:67.65pt;width:174.65pt;z-index:251665408;mso-width-relative:page;mso-height-relative:page;" filled="f" stroked="f" coordsize="21600,21600" o:gfxdata="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nBMAC3AAAAAsBAAAPAAAAAAAAAAEAIAAAACIAAABk&#10;cnMvZG93bnJldi54bWxQSwECFAAUAAAACACHTuJArT12yT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BFB4A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学历：南昌工学院 / 本科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籍贯：江西上饶</w:t>
                      </w:r>
                    </w:p>
                    <w:p w14:paraId="7A10767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Tahoma" w:hAnsi="Tahoma" w:eastAsia="微软雅黑" w:cs="Tahoma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邮箱：1797344574@qq.com</w:t>
                      </w:r>
                      <w:r>
                        <w:rPr>
                          <w:rFonts w:hint="eastAsia" w:ascii="Tahoma" w:hAnsi="Tahoma" w:eastAsia="微软雅黑" w:cs="Tahoma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</w:p>
                    <w:p w14:paraId="118AD43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Tahoma" w:hAnsi="Tahoma" w:eastAsia="微软雅黑" w:cs="Tahom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5D2A6DB4"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138430</wp:posOffset>
                </wp:positionV>
                <wp:extent cx="1643380" cy="8115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80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FA87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</w:t>
                            </w:r>
                          </w:p>
                          <w:p w14:paraId="7696C57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  <w:p w14:paraId="5F3A276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电话：13479394730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1pt;margin-top:10.9pt;height:63.9pt;width:129.4pt;z-index:251662336;mso-width-relative:page;mso-height-relative:page;" filled="f" stroked="f" coordsize="21600,21600" o:gfxdata="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9IXc9oAAAAKAQAADwAAAAAAAAABACAAAAAiAAAAZHJz&#10;L2Rvd25yZXYueG1sUEsBAhQAFAAAAAgAh07iQLqWO7E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1FA87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</w:t>
                      </w:r>
                    </w:p>
                    <w:p w14:paraId="7696C57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性别：男</w:t>
                      </w:r>
                    </w:p>
                    <w:p w14:paraId="5F3A276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电话：13479394730</w:t>
                      </w:r>
                    </w:p>
                  </w:txbxContent>
                </v:textbox>
              </v:shape>
            </w:pict>
          </mc:Fallback>
        </mc:AlternateContent>
      </w:r>
    </w:p>
    <w:p w14:paraId="0BFF8AC7">
      <w:pPr>
        <w:bidi w:val="0"/>
        <w:rPr>
          <w:lang w:val="en-US" w:eastAsia="zh-CN"/>
        </w:rPr>
      </w:pPr>
    </w:p>
    <w:p w14:paraId="467AE0F1"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E664DBC">
      <w:pPr>
        <w:tabs>
          <w:tab w:val="left" w:pos="1136"/>
        </w:tabs>
        <w:bidi w:val="0"/>
        <w:jc w:val="left"/>
        <w:rPr>
          <w:lang w:val="en-US" w:eastAsia="zh-CN"/>
        </w:rPr>
      </w:pPr>
    </w:p>
    <w:p w14:paraId="1F6B4525">
      <w:pPr>
        <w:bidi w:val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117475</wp:posOffset>
                </wp:positionV>
                <wp:extent cx="6200775" cy="24187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8210" y="2849245"/>
                          <a:ext cx="6200775" cy="24187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9.25pt;height:190.45pt;width:488.25pt;z-index:251662336;v-text-anchor:middle;mso-width-relative:page;mso-height-relative:page;" filled="f" stroked="f" coordsize="21600,21600" o:gfxdata="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YTMfvZAAAACwEAAA8AAAAAAAAAAQAgAAAAIgAAAGRycy9kb3ducmV2LnhtbFBLAQIU&#10;ABQAAAAIAIdO4kCt0sQTZAIAAK4EAAAOAAAAAAAAAAEAIAAAACg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4BA86DA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123825</wp:posOffset>
                </wp:positionV>
                <wp:extent cx="657225" cy="4279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35" y="2220595"/>
                          <a:ext cx="65722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DD9A9">
                            <w:pPr>
                              <w:rPr>
                                <w:rFonts w:hint="default" w:ascii="Impact" w:hAnsi="Impact" w:cs="Impac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pt;margin-top:9.75pt;height:33.7pt;width:51.75pt;z-index:251673600;mso-width-relative:page;mso-height-relative:page;" filled="f" stroked="f" coordsize="21600,21600" o:gfxdata="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Ow4UvZAAAACAEAAA8AAAAAAAAAAQAg&#10;AAAAIgAAAGRycy9kb3ducmV2LnhtbFBLAQIUABQAAAAIAIdO4kD/fRCsRgIAAHAEAAAOAAAAAAAA&#10;AAEAIAAAACg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2DD9A9">
                      <w:pPr>
                        <w:rPr>
                          <w:rFonts w:hint="default" w:ascii="Impact" w:hAnsi="Impact" w:cs="Impac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11430</wp:posOffset>
                </wp:positionV>
                <wp:extent cx="5813425" cy="117538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845" y="2277110"/>
                          <a:ext cx="5813425" cy="11753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E9FB5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right="0" w:rightChars="0"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2021.09-2025.07             南昌工学院 / 软件工程                   本科</w:t>
                            </w:r>
                          </w:p>
                          <w:p w14:paraId="791999FC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36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JAVA、go、Python、Linux、数据结构、MySql数据库、计算机组成原理、计算机网络、Web前端开发。专业排名前15%，荣获优秀学生干部、三好学生、校级奖学金。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05pt;margin-top:0.9pt;height:92.55pt;width:457.75pt;z-index:251672576;mso-width-relative:page;mso-height-relative:page;" filled="f" stroked="f" coordsize="21600,21600" o:gfxdata="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xELptUAAAAKAQAA&#10;DwAAAAAAAAABACAAAAAiAAAAZHJzL2Rvd25yZXYueG1sUEsBAhQAFAAAAAgAh07iQBZux6JVAgAA&#10;jgQAAA4AAAAAAAAAAQAgAAAAJAEAAGRycy9lMm9Eb2MueG1sUEsFBgAAAAAGAAYAWQEAAOsFAAAA&#10;AA==&#10;">
                <v:fill on="f" focussize="0,0"/>
                <v:stroke on="f" weight="0.25pt" dashstyle="1 1"/>
                <v:imagedata o:title=""/>
                <o:lock v:ext="edit" aspectratio="f"/>
                <v:textbox>
                  <w:txbxContent>
                    <w:p w14:paraId="533E9FB5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right="0" w:rightChars="0"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2021.09-2025.07             南昌工学院 / 软件工程                   本科</w:t>
                      </w:r>
                    </w:p>
                    <w:p w14:paraId="791999FC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36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JAVA、go、Python、Linux、数据结构、MySql数据库、计算机组成原理、计算机网络、Web前端开发。专业排名前15%，荣获优秀学生干部、三好学生、校级奖学金。</w:t>
                      </w:r>
                    </w:p>
                  </w:txbxContent>
                </v:textbox>
              </v:shape>
            </w:pict>
          </mc:Fallback>
        </mc:AlternateContent>
      </w:r>
    </w:p>
    <w:p w14:paraId="043EA88D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44450</wp:posOffset>
                </wp:positionV>
                <wp:extent cx="1024255" cy="661670"/>
                <wp:effectExtent l="3810" t="5080" r="19685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35pt;margin-top:3.5pt;height:52.1pt;width:80.65pt;z-index:251677696;mso-width-relative:page;mso-height-relative:page;" coordorigin="8617,4409" coordsize="1613,1042" o:gfxdata="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PMrn2AAA&#10;AAgBAAAPAAAAAAAAAAEAIAAAACIAAABkcnMvZG93bnJldi54bWxQSwECFAAUAAAACACHTuJAAw6I&#10;8ZACAADaBgAADgAAAAAAAAABACAAAAAnAQAAZHJzL2Uyb0RvYy54bWxQSwUGAAAAAAYABgBZAQAA&#10;KQYAAAAA&#10;">
                <o:lock v:ext="edit" aspectratio="f"/>
                <v:line id="_x0000_s1026" o:spid="_x0000_s1026" o:spt="20" style="position:absolute;left:8617;top:4631;flip:x;height:821;width:1148;" filled="f" stroked="t" coordsize="21600,21600" o:gfxdata="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3sk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082;top:4409;flip:x;height:821;width:1148;" filled="f" stroked="t" coordsize="21600,21600" o:gfxdata="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my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2B6F1A0">
      <w:pPr>
        <w:bidi w:val="0"/>
        <w:rPr>
          <w:lang w:val="en-US" w:eastAsia="zh-CN"/>
        </w:rPr>
      </w:pPr>
    </w:p>
    <w:p w14:paraId="48B2272F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97155</wp:posOffset>
                </wp:positionV>
                <wp:extent cx="876935" cy="354330"/>
                <wp:effectExtent l="0" t="0" r="18415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6875" y="2063750"/>
                          <a:ext cx="876935" cy="354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361B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华文行楷" w:hAnsi="华文行楷" w:eastAsia="华文行楷" w:cs="华文行楷"/>
                                <w:color w:val="auto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华文行楷" w:hAnsi="华文行楷" w:eastAsia="华文行楷" w:cs="华文行楷"/>
                                <w:color w:val="auto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5pt;margin-top:7.65pt;height:27.9pt;width:69.05pt;z-index:251671552;mso-width-relative:page;mso-height-relative:page;" fillcolor="#FFFFFF [3212]" filled="t" stroked="f" coordsize="21600,21600" o:gfxdata="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1WyxnV&#10;AAAACAEAAA8AAAAAAAAAAQAgAAAAIgAAAGRycy9kb3ducmV2LnhtbFBLAQIUABQAAAAIAIdO4kAM&#10;etVlXAIAAJw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D8361B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华文行楷" w:hAnsi="华文行楷" w:eastAsia="华文行楷" w:cs="华文行楷"/>
                          <w:color w:val="auto"/>
                          <w:kern w:val="2"/>
                          <w:sz w:val="28"/>
                          <w:szCs w:val="28"/>
                          <w:lang w:val="en-US" w:eastAsia="zh-CN" w:bidi="ar-SA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华文行楷" w:hAnsi="华文行楷" w:eastAsia="华文行楷" w:cs="华文行楷"/>
                          <w:color w:val="auto"/>
                          <w:kern w:val="2"/>
                          <w:sz w:val="28"/>
                          <w:szCs w:val="28"/>
                          <w:lang w:val="en-US" w:eastAsia="zh-CN" w:bidi="ar-SA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F717BA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139065</wp:posOffset>
                </wp:positionV>
                <wp:extent cx="5813425" cy="103378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425" cy="10337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FBBA0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担任班级体育委员，组织班级参与校运会、篮球新生杯和足球赛，提升了团队协调和组织能力。</w:t>
                            </w:r>
                          </w:p>
                          <w:p w14:paraId="72074AFE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担任篮球社部长，负责社团管理与活动策划，增强了领导力和社交能力，提升了社团的影响力。</w:t>
                            </w:r>
                          </w:p>
                          <w:p w14:paraId="3D3EF47C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课余时间兼职快递分拣，培养了坚韧与耐心，同时提高了在高强度工作环境下的效率和责任感。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75pt;margin-top:10.95pt;height:81.4pt;width:457.75pt;z-index:251684864;mso-width-relative:page;mso-height-relative:page;" filled="f" stroked="f" coordsize="21600,21600" o:gfxdata="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A6uqnYAAAACwEAAA8AAAAA&#10;AAAAAQAgAAAAIgAAAGRycy9kb3ducmV2LnhtbFBLAQIUABQAAAAIAIdO4kBBvVJYTQIAAIMEAAAO&#10;AAAAAAAAAAEAIAAAACcBAABkcnMvZTJvRG9jLnhtbFBLBQYAAAAABgAGAFkBAADmBQAAAAA=&#10;">
                <v:fill on="f" focussize="0,0"/>
                <v:stroke on="f" weight="0.25pt" dashstyle="1 1"/>
                <v:imagedata o:title=""/>
                <o:lock v:ext="edit" aspectratio="f"/>
                <v:textbox>
                  <w:txbxContent>
                    <w:p w14:paraId="736FBBA0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担任班级体育委员，组织班级参与校运会、篮球新生杯和足球赛，提升了团队协调和组织能力。</w:t>
                      </w:r>
                    </w:p>
                    <w:p w14:paraId="72074AFE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担任篮球社部长，负责社团管理与活动策划，增强了领导力和社交能力，提升了社团的影响力。</w:t>
                      </w:r>
                    </w:p>
                    <w:p w14:paraId="3D3EF47C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课余时间兼职快递分拣，培养了坚韧与耐心，同时提高了在高强度工作环境下的效率和责任感。</w:t>
                      </w:r>
                    </w:p>
                  </w:txbxContent>
                </v:textbox>
              </v:shape>
            </w:pict>
          </mc:Fallback>
        </mc:AlternateContent>
      </w:r>
    </w:p>
    <w:p w14:paraId="3C829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textAlignment w:val="auto"/>
        <w:rPr>
          <w:lang w:val="en-US" w:eastAsia="zh-CN"/>
        </w:rPr>
      </w:pPr>
    </w:p>
    <w:p w14:paraId="20A19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Impact" w:hAnsi="Impact" w:cs="Impact" w:eastAsia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106045</wp:posOffset>
                </wp:positionV>
                <wp:extent cx="1024255" cy="661670"/>
                <wp:effectExtent l="3810" t="5080" r="19685" b="190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24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4pt;margin-top:8.35pt;height:52.1pt;width:80.65pt;z-index:251683840;mso-width-relative:page;mso-height-relative:page;" coordorigin="8617,4409" coordsize="1613,1042" o:gfxdata="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JM/zTYAAAA&#10;CQEAAA8AAAAAAAAAAQAgAAAAIgAAAGRycy9kb3ducmV2LnhtbFBLAQIUABQAAAAIAIdO4kCc6QDH&#10;jwIAANoGAAAOAAAAAAAAAAEAIAAAACcBAABkcnMvZTJvRG9jLnhtbFBLBQYAAAAABgAGAFkBAAAo&#10;BgAAAAA=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DzxZ3r0AAADb&#10;AAAADwAAAGRycy9kb3ducmV2LnhtbEWPwWrDMBBE74X+g9hCbo3sOBTjRsnBUMghkDoNPW+tje3W&#10;WhlJie2/rwKFHoeZecNsdpPpxY2c7ywrSJcJCOLa6o4bBeePt+cchA/IGnvLpGAmD7vt48MGC21H&#10;ruh2Co2IEPYFKmhDGAopfd2SQb+0A3H0LtYZDFG6RmqHY4SbXq6S5EUa7DgutDhQ2VL9c7oaBZ0s&#10;069PV17eZ8qzkB2r78N1UmrxlCavIAJN4T/8195rBas1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PFn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YHD8Rb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as1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Px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0256B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21A935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660" w:firstLineChars="275"/>
        <w:textAlignment w:val="auto"/>
        <w:rPr>
          <w:sz w:val="24"/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校园经历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8"/>
          <w:szCs w:val="28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27940</wp:posOffset>
                </wp:positionV>
                <wp:extent cx="6210300" cy="291401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9140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2.2pt;height:229.45pt;width:489pt;z-index:251661312;v-text-anchor:middle;mso-width-relative:page;mso-height-relative:page;" filled="f" stroked="f" coordsize="21600,21600" o:gfxdata="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1WxDfWAAAA&#10;CgEAAA8AAAAAAAAAAQAgAAAAIgAAAGRycy9kb3ducmV2LnhtbFBLAQIUABQAAAAIAIdO4kAyyt8I&#10;WAIAAKUEAAAOAAAAAAAAAAEAIAAAACU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D075C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37465</wp:posOffset>
                </wp:positionV>
                <wp:extent cx="5811520" cy="8591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975" y="4299585"/>
                          <a:ext cx="5811520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4942D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36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个人荣誉：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校级奖学金、蓝桥杯省赛三等奖、三好学生、优秀学生干部</w:t>
                            </w:r>
                          </w:p>
                          <w:p w14:paraId="490F56C5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36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个人证书：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大学英语四级（CET-4）、Oracle OCP（JAVA中级认证）、阿里云 Apsara Clouder 专项技能认证、C1类驾驶证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pt;margin-top:2.95pt;height:67.65pt;width:457.6pt;z-index:251670528;mso-width-relative:page;mso-height-relative:page;" filled="f" stroked="f" coordsize="21600,21600" o:gfxdata="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8dcj3YAAAA&#10;CgEAAA8AAAAAAAAAAQAgAAAAIgAAAGRycy9kb3ducmV2LnhtbFBLAQIUABQAAAAIAIdO4kC6rOdW&#10;VgIAAI0EAAAOAAAAAAAAAAEAIAAAACcBAABkcnMvZTJvRG9jLnhtbFBLBQYAAAAABgAGAFkBAADv&#10;BQAAAAA=&#10;">
                <v:fill on="f" focussize="0,0"/>
                <v:stroke on="f" weight="0.5pt" dashstyle="1 1"/>
                <v:imagedata o:title=""/>
                <o:lock v:ext="edit" aspectratio="f"/>
                <v:textbox>
                  <w:txbxContent>
                    <w:p w14:paraId="0D14942D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36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个人荣誉：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校级奖学金、蓝桥杯省赛三等奖、三好学生、优秀学生干部</w:t>
                      </w:r>
                    </w:p>
                    <w:p w14:paraId="490F56C5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36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个人证书：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大学英语四级（CET-4）、Oracle OCP（JAVA中级认证）、阿里云 Apsara Clouder 专项技能认证、C1类驾驶证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48895</wp:posOffset>
                </wp:positionV>
                <wp:extent cx="657225" cy="42799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90D2C">
                            <w:pPr>
                              <w:rPr>
                                <w:rFonts w:hint="default" w:ascii="Impact" w:hAnsi="Impact" w:cs="Impac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pt;margin-top:3.85pt;height:33.7pt;width:51.75pt;z-index:251674624;mso-width-relative:page;mso-height-relative:page;" filled="f" stroked="f" coordsize="21600,21600" o:gfxdata="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lfZcLXAAAABwEAAA8AAAAAAAAAAQAgAAAAIgAAAGRycy9k&#10;b3ducmV2LnhtbFBLAQIUABQAAAAIAIdO4kBqgGrePAIAAGc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790D2C">
                      <w:pPr>
                        <w:rPr>
                          <w:rFonts w:hint="default" w:ascii="Impact" w:hAnsi="Impact" w:cs="Impac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324998D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83185</wp:posOffset>
                </wp:positionV>
                <wp:extent cx="1024255" cy="661670"/>
                <wp:effectExtent l="3810" t="5080" r="19685" b="190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35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4pt;margin-top:6.55pt;height:52.1pt;width:80.65pt;z-index:251678720;mso-width-relative:page;mso-height-relative:page;" coordorigin="8617,4409" coordsize="1613,1042" o:gfxdata="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PDUqx2QAA&#10;AAkBAAAPAAAAAAAAAAEAIAAAACIAAABkcnMvZG93bnJldi54bWxQSwECFAAUAAAACACHTuJAJRgN&#10;ko8CAADaBgAADgAAAAAAAAABACAAAAAoAQAAZHJzL2Uyb0RvYy54bWxQSwUGAAAAAAYABgBZAQAA&#10;KQYAAAAA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5alqmL0AAADb&#10;AAAADwAAAGRycy9kb3ducmV2LnhtbEWPwWrDMBBE74X8g9hAbo3smpbgRsnBEMihkNgtPW+tje3W&#10;WhlJdpy/jwqFHoeZecNs97PpxUTOd5YVpOsEBHFtdceNgo/3w+MGhA/IGnvLpOBGHva7xcMWc22v&#10;XNJUhUZECPscFbQhDLmUvm7JoF/bgTh6F+sMhihdI7XDa4SbXj4lyYs02HFcaHGgoqX6pxqNgk4W&#10;6denKy7nG22ykJ3K77dxVmq1TJNXEIHm8B/+ax+1guwZ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qWq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C6jFBroAAADb&#10;AAAADwAAAGRycy9kb3ducmV2LnhtbEVPz2uDMBS+D/Y/hDfYbUYnDHGmHoTCDoOtbvT8al7V1bxI&#10;krb63zeHwo4f3++qXswkLuT8aFlBlqQgiDurR+4V/P5sXwoQPiBrnCyTgpU81JvHhwpLba+8o0sb&#10;ehFD2JeoYAhhLqX03UAGfWJn4sgdrTMYInS91A6vMdxM8jVN36TBkWPDgDM1A3Wn9mwUjLLJDnvX&#10;HL9XKvKQf+3+Ps+LUs9PWfoOItAS/sV394dWkMex8Uv8AXJ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qMU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E355555">
      <w:pPr>
        <w:bidi w:val="0"/>
        <w:rPr>
          <w:rFonts w:hint="eastAsia" w:eastAsiaTheme="minorEastAsia"/>
          <w:lang w:val="en-US" w:eastAsia="zh-CN"/>
        </w:rPr>
      </w:pPr>
    </w:p>
    <w:p w14:paraId="5175B57D">
      <w:pPr>
        <w:bidi w:val="0"/>
        <w:rPr>
          <w:sz w:val="24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123825</wp:posOffset>
                </wp:positionV>
                <wp:extent cx="849630" cy="384810"/>
                <wp:effectExtent l="0" t="0" r="762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6A6E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5pt;margin-top:9.75pt;height:30.3pt;width:66.9pt;z-index:251669504;mso-width-relative:page;mso-height-relative:page;" fillcolor="#FFFFFF [3212]" filled="t" stroked="f" coordsize="21600,21600" o:gfxdata="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wENr1AAAAAgBAAAPAAAA&#10;AAAAAAEAIAAAACIAAABkcnMvZG93bnJldi54bWxQSwECFAAUAAAACACHTuJA40eak1ICAACQ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1F6A6E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95BBF04">
      <w:pPr>
        <w:bidi w:val="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196850</wp:posOffset>
                </wp:positionV>
                <wp:extent cx="5810250" cy="16389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975" y="6943090"/>
                          <a:ext cx="5810250" cy="163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BA0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掌握：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JavaSE核心技术，Java Web开发（JDBC、Servlet等），熟悉JVM与GC机制</w:t>
                            </w:r>
                          </w:p>
                          <w:p w14:paraId="22E74F4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熟练使用：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Spring、Spring Boot、MyBatis框架，具备SpringCloud Alibaba微服务开发经验（Nacos、Sentinel、Gateway），Redis（持久化、集群模式），MySQL（事务、索引优化、多表查询）</w:t>
                            </w:r>
                          </w:p>
                          <w:p w14:paraId="5ABA3C0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掌握：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前端技术栈（前端三件套、Vue 3.2、ElementPlus、Vant、Swiper），具备全栈开发能力</w:t>
                            </w:r>
                          </w:p>
                          <w:p w14:paraId="433407F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熟练使用：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IDEA、Maven、Git、VSCode、Navicat、Linux系统项目部署与管理</w:t>
                            </w:r>
                          </w:p>
                          <w:p w14:paraId="2F2122B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熟练使用：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AI工具（如ChatGPT）进行编程辅助，包括代码优化、错误排查和自动化任务</w:t>
                            </w:r>
                          </w:p>
                          <w:p w14:paraId="4951E134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35pt;margin-top:15.5pt;height:129.05pt;width:457.5pt;z-index:251668480;mso-width-relative:page;mso-height-relative:page;" filled="f" stroked="f" coordsize="21600,21600" o:gfxdata="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r8+eq2AAAAAsB&#10;AAAPAAAAAAAAAAEAIAAAACIAAABkcnMvZG93bnJldi54bWxQSwECFAAUAAAACACHTuJAQzWc01QC&#10;AACOBAAADgAAAAAAAAABACAAAAAnAQAAZHJzL2Uyb0RvYy54bWxQSwUGAAAAAAYABgBZAQAA7QUA&#10;AAAA&#10;">
                <v:fill on="f" focussize="0,0"/>
                <v:stroke on="f" weight="0.5pt" dashstyle="1 1"/>
                <v:imagedata o:title=""/>
                <o:lock v:ext="edit" aspectratio="f"/>
                <v:textbox>
                  <w:txbxContent>
                    <w:p w14:paraId="31B1BA0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掌握：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JavaSE核心技术，Java Web开发（JDBC、Servlet等），熟悉JVM与GC机制</w:t>
                      </w:r>
                    </w:p>
                    <w:p w14:paraId="22E74F4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熟练使用：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Spring、Spring Boot、MyBatis框架，具备SpringCloud Alibaba微服务开发经验（Nacos、Sentinel、Gateway），Redis（持久化、集群模式），MySQL（事务、索引优化、多表查询）</w:t>
                      </w:r>
                    </w:p>
                    <w:p w14:paraId="5ABA3C0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掌握：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前端技术栈（前端三件套、Vue 3.2、ElementPlus、Vant、Swiper），具备全栈开发能力</w:t>
                      </w:r>
                    </w:p>
                    <w:p w14:paraId="433407F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熟练使用：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IDEA、Maven、Git、VSCode、Navicat、Linux系统项目部署与管理</w:t>
                      </w:r>
                    </w:p>
                    <w:p w14:paraId="2F2122B2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熟练使用：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AI工具（如ChatGPT）进行编程辅助，包括代码优化、错误排查和自动化任务</w:t>
                      </w:r>
                    </w:p>
                    <w:p w14:paraId="4951E134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170180</wp:posOffset>
                </wp:positionV>
                <wp:extent cx="657225" cy="47498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274C1">
                            <w:pPr>
                              <w:rPr>
                                <w:rFonts w:hint="default" w:ascii="Impact" w:hAnsi="Impact" w:cs="Impac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pt;margin-top:13.4pt;height:37.4pt;width:51.75pt;z-index:251675648;mso-width-relative:page;mso-height-relative:page;" filled="f" stroked="f" coordsize="21600,21600" o:gfxdata="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A+FotkAAAAJAQAADwAAAAAAAAABACAAAAAiAAAAZHJz&#10;L2Rvd25yZXYueG1sUEsBAhQAFAAAAAgAh07iQDKaC8Y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3D274C1">
                      <w:pPr>
                        <w:rPr>
                          <w:rFonts w:hint="default" w:ascii="Impact" w:hAnsi="Impact" w:cs="Impac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F800B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129540</wp:posOffset>
                </wp:positionV>
                <wp:extent cx="1024255" cy="661670"/>
                <wp:effectExtent l="3810" t="5080" r="19685" b="190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41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5pt;margin-top:10.2pt;height:52.1pt;width:80.65pt;z-index:251679744;mso-width-relative:page;mso-height-relative:page;" coordorigin="8617,4409" coordsize="1613,1042" o:gfxdata="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uIuNL2QAA&#10;AAkBAAAPAAAAAAAAAAEAIAAAACIAAABkcnMvZG93bnJldi54bWxQSwECFAAUAAAACACHTuJAHJNj&#10;3I8CAADaBgAADgAAAAAAAAABACAAAAAoAQAAZHJzL2Uyb0RvYy54bWxQSwUGAAAAAAYABgBZAQAA&#10;KQYAAAAA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wpQf5rwAAADb&#10;AAAADwAAAGRycy9kb3ducmV2LnhtbEWPT4vCMBTE78J+h/AW9qZpVaRUo4fCwh6E9R+en82zrTYv&#10;JYlav70RFvY4zMxvmMWqN624k/ONZQXpKAFBXFrdcKXgsP8eZiB8QNbYWiYFT/KwWn4MFphr++At&#10;3XehEhHCPkcFdQhdLqUvazLoR7Yjjt7ZOoMhSldJ7fAR4aaV4ySZSYMNx4UaOypqKq+7m1HQyCI9&#10;HV1x3jwpm4TJ7/ayvvVKfX2myRxEoD78h//aP1rBNIX3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UH+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MkaBkb0AAADb&#10;AAAADwAAAGRycy9kb3ducmV2LnhtbEWPwWrDMBBE74X+g9hCbo3sOBTjRsnBUMghkDoNPW+tje3W&#10;WhlJie2/rwKFHoeZecNsdpPpxY2c7ywrSJcJCOLa6o4bBeePt+cchA/IGnvLpGAmD7vt48MGC21H&#10;ruh2Co2IEPYFKmhDGAopfd2SQb+0A3H0LtYZDFG6RmqHY4SbXq6S5EUa7DgutDhQ2VL9c7oaBZ0s&#10;069PV17eZ8qzkB2r78N1UmrxlCavIAJN4T/8195rBes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oG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132715</wp:posOffset>
                </wp:positionV>
                <wp:extent cx="6210300" cy="81851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185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10.45pt;height:64.45pt;width:489pt;z-index:251660288;v-text-anchor:middle;mso-width-relative:page;mso-height-relative:page;" filled="f" stroked="f" coordsize="21600,21600" o:gfxdata="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47BJdgA&#10;AAALAQAADwAAAAAAAAABACAAAAAiAAAAZHJzL2Rvd25yZXYueG1sUEsBAhQAFAAAAAgAh07iQPgp&#10;Yo9YAgAApAQAAA4AAAAAAAAAAQAgAAAAJw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BA0EDCE">
      <w:pPr>
        <w:bidi w:val="0"/>
        <w:rPr>
          <w:lang w:val="en-US" w:eastAsia="zh-CN"/>
        </w:rPr>
      </w:pPr>
    </w:p>
    <w:p w14:paraId="0EC59AB2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171450</wp:posOffset>
                </wp:positionV>
                <wp:extent cx="821055" cy="355600"/>
                <wp:effectExtent l="0" t="0" r="17145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6F7F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pt;margin-top:13.5pt;height:28pt;width:64.65pt;z-index:251662336;mso-width-relative:page;mso-height-relative:page;" fillcolor="#FFFFFF [3212]" filled="t" stroked="f" coordsize="21600,21600" o:gfxdata="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N+wajTAAAACAEAAA8AAAAA&#10;AAAAAQAgAAAAIgAAAGRycy9kb3ducmV2LnhtbFBLAQIUABQAAAAIAIdO4kBixTY+UgIAAJAEAAAO&#10;AAAAAAAAAAEAIAAAACI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766F7F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4FFB4E">
      <w:pPr>
        <w:bidi w:val="0"/>
        <w:rPr>
          <w:lang w:val="en-US" w:eastAsia="zh-CN"/>
        </w:rPr>
      </w:pPr>
    </w:p>
    <w:p w14:paraId="7197D49B">
      <w:pPr>
        <w:bidi w:val="0"/>
        <w:rPr>
          <w:lang w:val="en-US" w:eastAsia="zh-CN"/>
        </w:rPr>
      </w:pPr>
    </w:p>
    <w:p w14:paraId="65DAE143">
      <w:pPr>
        <w:bidi w:val="0"/>
        <w:rPr>
          <w:lang w:val="en-US" w:eastAsia="zh-CN"/>
        </w:rPr>
      </w:pPr>
    </w:p>
    <w:p w14:paraId="212D37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248920</wp:posOffset>
                </wp:positionV>
                <wp:extent cx="5813425" cy="99949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425" cy="9994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7544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right="0" w:rightChars="0"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2024.02-2024.09             广州稻兴信息科技有限公司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JAVA实习</w:t>
                            </w:r>
                          </w:p>
                          <w:p w14:paraId="24CCD1DD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36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参与公司两个实战项目，负责前后端功能代码编写，使用Spring Boot开发后端接口，基于Vue实现前端页面功能，协助项目测试、调优并成功上线。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9pt;margin-top:19.6pt;height:78.7pt;width:457.75pt;z-index:251686912;mso-width-relative:page;mso-height-relative:page;" filled="f" stroked="f" coordsize="21600,21600" o:gfxdata="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O6YttgAAAALAQAADwAAAAAA&#10;AAABACAAAAAiAAAAZHJzL2Rvd25yZXYueG1sUEsBAhQAFAAAAAgAh07iQHZBifhMAgAAggQAAA4A&#10;AAAAAAAAAQAgAAAAJwEAAGRycy9lMm9Eb2MueG1sUEsFBgAAAAAGAAYAWQEAAOUFAAAAAA==&#10;">
                <v:fill on="f" focussize="0,0"/>
                <v:stroke on="f" weight="0.25pt" dashstyle="1 1"/>
                <v:imagedata o:title=""/>
                <o:lock v:ext="edit" aspectratio="f"/>
                <v:textbox>
                  <w:txbxContent>
                    <w:p w14:paraId="4BD17544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right="0" w:rightChars="0" w:firstLine="220" w:firstLineChars="1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2024.02-2024.09             广州稻兴信息科技有限公司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JAVA实习</w:t>
                      </w:r>
                    </w:p>
                    <w:p w14:paraId="24CCD1DD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36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参与公司两个实战项目，负责前后端功能代码编写，使用Spring Boot开发后端接口，基于Vue实现前端页面功能，协助项目测试、调优并成功上线。</w:t>
                      </w:r>
                    </w:p>
                  </w:txbxContent>
                </v:textbox>
              </v:shape>
            </w:pict>
          </mc:Fallback>
        </mc:AlternateContent>
      </w:r>
    </w:p>
    <w:p w14:paraId="4186E17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118110</wp:posOffset>
                </wp:positionV>
                <wp:extent cx="1024255" cy="661670"/>
                <wp:effectExtent l="3810" t="5080" r="19685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34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4pt;margin-top:9.3pt;height:52.1pt;width:80.65pt;z-index:251685888;mso-width-relative:page;mso-height-relative:page;" coordorigin="8617,4409" coordsize="1613,1042" o:gfxdata="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9xqRNgAAAAJ&#10;AQAADwAAAAAAAAABACAAAAAiAAAAZHJzL2Rvd25yZXYueG1sUEsBAhQAFAAAAAgAh07iQNpm3pqO&#10;AgAA2gYAAA4AAAAAAAAAAQAgAAAAJwEAAGRycy9lMm9Eb2MueG1sUEsFBgAAAAAGAAYAWQEAACcG&#10;AAAAAA==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iuXPA70AAADb&#10;AAAADwAAAGRycy9kb3ducmV2LnhtbEWPwWrDMBBE74X8g9hAbo3supTgRsnBEMihkNgtPW+tje3W&#10;WhlJdpy/jwqFHoeZecNs97PpxUTOd5YVpOsEBHFtdceNgo/3w+MGhA/IGnvLpOBGHva7xcMWc22v&#10;XNJUhUZECPscFbQhDLmUvm7JoF/bgTh6F+sMhihdI7XDa4SbXj4lyYs02HFcaHGgoqX6pxqNgk4W&#10;6denKy7nG22ykJ3K77dxVmq1TJNXEIHm8B/+ax+1guwZ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5c8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TX2Hkr0AAADb&#10;AAAADwAAAGRycy9kb3ducmV2LnhtbEWPzWrDMBCE74W+g9hAb7XsJATjRsnBUMih0NoNPW+t9U9j&#10;rYykJM7bR4VCj8PMfMNs97MZxYWcHywryJIUBHFj9cCdguPn63MOwgdkjaNlUnAjD/vd48MWC22v&#10;XNGlDp2IEPYFKuhDmAopfdOTQZ/YiTh6rXUGQ5Suk9rhNcLNKJdpupEGB44LPU5U9tSc6rNRMMgy&#10;+/5yZftxo3wVVu/Vz9t5VuppkaUvIALN4T/81z5oBesN/H6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Ye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ab/>
      </w:r>
    </w:p>
    <w:p w14:paraId="43A75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13A8B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960" w:firstLineChars="400"/>
        <w:textAlignment w:val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189865</wp:posOffset>
                </wp:positionV>
                <wp:extent cx="5813425" cy="28575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425" cy="28575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F0C0C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right="0" w:rightChars="0" w:firstLine="3564" w:firstLineChars="1619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百合生活APP</w:t>
                            </w:r>
                          </w:p>
                          <w:p w14:paraId="6F3E2398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36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项目技术：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maven、tomcat、springboot、springcloud、vue、mysql、redis等</w:t>
                            </w:r>
                          </w:p>
                          <w:p w14:paraId="7CC76067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36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百合生活是由兰州银行推出的综合金融服务平台，外包给我所在公司稻兴开发。</w:t>
                            </w:r>
                          </w:p>
                          <w:p w14:paraId="35302EC0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Autospacing="0" w:line="36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“兰银助农”模块商品和生活模块首页“乡村振兴”各地特产的展示与下单功能。通过Redis缓存商铺和商品信息，基于权重动态推荐首页展示。引入Redis分布式锁，确保订单提交和库存扣减的原子性，避免重复下单。开发积分频道，用户可通过活动领取积分并兑换商品。参与生活缴费模块开发，实现手机充值、电费、水费、燃气费及加油卡等功能，提升用户服务体验。</w:t>
                            </w:r>
                          </w:p>
                          <w:p w14:paraId="7C02BAC1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line="200" w:lineRule="exact"/>
                              <w:ind w:right="0" w:rightChars="0" w:firstLine="3564" w:firstLineChars="1619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筷子生活 APP</w:t>
                            </w:r>
                          </w:p>
                          <w:p w14:paraId="76D47DCB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项目技术：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"/>
                              </w:rPr>
                              <w:t>maven、tomcat、springboot、mybatis、vue、ElementPlus、vant、mysql等</w:t>
                            </w:r>
                          </w:p>
                          <w:p w14:paraId="5E3698DD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="0" w:righ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"/>
                              </w:rPr>
                              <w:t>筷子生活是一款为菲律宾华人提供美食外卖、购物、房屋租售等便捷服务的本地生活应用。</w:t>
                            </w:r>
                          </w:p>
                          <w:p w14:paraId="6796D1F1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"/>
                              </w:rPr>
                              <w:t>负责首页的商城、外卖、到店根据销量价格等综合因素使用算法推荐展示给用户；使用JWT完成用户身份验证功能实现；设计并开发房产租售模块，支持用户发布房源信息与租购房产。</w:t>
                            </w:r>
                          </w:p>
                          <w:p w14:paraId="78C2C85D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Autospacing="0" w:line="40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1pt;margin-top:14.95pt;height:225pt;width:457.75pt;z-index:251688960;mso-width-relative:page;mso-height-relative:page;" filled="f" stroked="f" coordsize="21600,21600" o:gfxdata="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A+XlvXAAAACwEAAA8AAAAAAAAA&#10;AQAgAAAAIgAAAGRycy9kb3ducmV2LnhtbFBLAQIUABQAAAAIAIdO4kAnlE2ZSwIAAIEEAAAOAAAA&#10;AAAAAAEAIAAAACYBAABkcnMvZTJvRG9jLnhtbFBLBQYAAAAABgAGAFkBAADjBQAAAAA=&#10;">
                <v:fill on="f" focussize="0,0"/>
                <v:stroke on="f" weight="0.25pt" dashstyle="1 1"/>
                <v:imagedata o:title=""/>
                <o:lock v:ext="edit" aspectratio="f"/>
                <v:textbox>
                  <w:txbxContent>
                    <w:p w14:paraId="50BF0C0C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right="0" w:rightChars="0" w:firstLine="3564" w:firstLineChars="1619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百合生活APP</w:t>
                      </w:r>
                    </w:p>
                    <w:p w14:paraId="6F3E2398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36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项目技术：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maven、tomcat、springboot、springcloud、vue、mysql、redis等</w:t>
                      </w:r>
                    </w:p>
                    <w:p w14:paraId="7CC76067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36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百合生活是由兰州银行推出的综合金融服务平台，外包给我所在公司稻兴开发。</w:t>
                      </w:r>
                    </w:p>
                    <w:p w14:paraId="35302EC0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Autospacing="0" w:line="36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“兰银助农”模块商品和生活模块首页“乡村振兴”各地特产的展示与下单功能。通过Redis缓存商铺和商品信息，基于权重动态推荐首页展示。引入Redis分布式锁，确保订单提交和库存扣减的原子性，避免重复下单。开发积分频道，用户可通过活动领取积分并兑换商品。参与生活缴费模块开发，实现手机充值、电费、水费、燃气费及加油卡等功能，提升用户服务体验。</w:t>
                      </w:r>
                    </w:p>
                    <w:p w14:paraId="7C02BAC1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line="200" w:lineRule="exact"/>
                        <w:ind w:right="0" w:rightChars="0" w:firstLine="3564" w:firstLineChars="1619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筷子生活 APP</w:t>
                      </w:r>
                    </w:p>
                    <w:p w14:paraId="76D47DCB"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 w:val="0"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项目技术：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kern w:val="24"/>
                          <w:sz w:val="20"/>
                          <w:szCs w:val="20"/>
                          <w:lang w:val="en-US" w:eastAsia="zh-CN" w:bidi="ar"/>
                        </w:rPr>
                        <w:t>maven、tomcat、springboot、mybatis、vue、ElementPlus、vant、mysql等</w:t>
                      </w:r>
                    </w:p>
                    <w:p w14:paraId="5E3698DD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="0" w:right="0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kern w:val="24"/>
                          <w:sz w:val="20"/>
                          <w:szCs w:val="20"/>
                          <w:lang w:val="en-US" w:eastAsia="zh-CN" w:bidi="ar"/>
                        </w:rPr>
                        <w:t>筷子生活是一款为菲律宾华人提供美食外卖、购物、房屋租售等便捷服务的本地生活应用。</w:t>
                      </w:r>
                    </w:p>
                    <w:p w14:paraId="6796D1F1"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 w:val="0"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kern w:val="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kern w:val="24"/>
                          <w:sz w:val="20"/>
                          <w:szCs w:val="20"/>
                          <w:lang w:val="en-US" w:eastAsia="zh-CN" w:bidi="ar"/>
                        </w:rPr>
                        <w:t>负责首页的商城、外卖、到店根据销量价格等综合因素使用算法推荐展示给用户；使用JWT完成用户身份验证功能实现；设计并开发房产租售模块，支持用户发布房源信息与租购房产。</w:t>
                      </w:r>
                    </w:p>
                    <w:p w14:paraId="78C2C85D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Autospacing="0" w:line="40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实习经历</w:t>
      </w:r>
      <w:r>
        <w:rPr>
          <w:rFonts w:hint="eastAsia" w:ascii="微软雅黑" w:hAnsi="微软雅黑" w:eastAsia="微软雅黑" w:cstheme="minorBidi"/>
          <w:b/>
          <w:bCs/>
          <w:color w:val="C55F64"/>
          <w:kern w:val="24"/>
          <w:sz w:val="24"/>
          <w:szCs w:val="24"/>
          <w:u w:val="none"/>
          <w:lang w:val="en-US" w:eastAsia="zh-CN" w:bidi="ar-SA"/>
        </w:rPr>
        <w:t xml:space="preserve"> </w:t>
      </w:r>
    </w:p>
    <w:p w14:paraId="0931429B">
      <w:pPr>
        <w:bidi w:val="0"/>
        <w:rPr>
          <w:sz w:val="24"/>
          <w:lang w:val="en-US" w:eastAsia="zh-CN"/>
        </w:rPr>
      </w:pPr>
    </w:p>
    <w:p w14:paraId="074E253E">
      <w:pPr>
        <w:ind w:left="420" w:leftChars="0" w:firstLine="420" w:firstLineChars="0"/>
        <w:rPr>
          <w:rFonts w:hint="default" w:ascii="Impact" w:hAnsi="Impact" w:cs="Impact" w:eastAsia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57785</wp:posOffset>
                </wp:positionV>
                <wp:extent cx="1024255" cy="661670"/>
                <wp:effectExtent l="3810" t="5080" r="19685" b="1905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52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65pt;margin-top:4.55pt;height:52.1pt;width:80.65pt;z-index:251687936;mso-width-relative:page;mso-height-relative:page;" coordorigin="8617,4409" coordsize="1613,1042" o:gfxdata="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VGoSdgA&#10;AAAIAQAADwAAAAAAAAABACAAAAAiAAAAZHJzL2Rvd25yZXYueG1sUEsBAhQAFAAAAAgAh07iQPZX&#10;QcCRAgAA2gYAAA4AAAAAAAAAAQAgAAAAJwEAAGRycy9lMm9Eb2MueG1sUEsFBgAAAAAGAAYAWQEA&#10;ACoGAAAAAA==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t58XTL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es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nxd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2NOy170AAADb&#10;AAAADwAAAGRycy9kb3ducmV2LnhtbEWPwWrDMBBE74X8g9hAbo3smpbgRsnBEMihkNgtPW+tje3W&#10;WhlJdpy/jwqFHoeZecNs97PpxUTOd5YVpOsEBHFtdceNgo/3w+MGhA/IGnvLpOBGHva7xcMWc22v&#10;XNJUhUZECPscFbQhDLmUvm7JoF/bgTh6F+sMhihdI7XDa4SbXj4lyYs02HFcaHGgoqX6pxqNgk4W&#10;6denKy7nG22ykJ3K77dxVmq1TJNXEIHm8B/+ax+1gucM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07L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1716D1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F5794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660" w:firstLineChars="275"/>
        <w:textAlignment w:val="auto"/>
        <w:rPr>
          <w:rFonts w:hint="default" w:ascii="微软雅黑" w:hAnsi="微软雅黑" w:eastAsia="微软雅黑" w:cstheme="minorBidi"/>
          <w:b/>
          <w:bCs/>
          <w:color w:val="C55F64"/>
          <w:kern w:val="24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项目经验</w:t>
      </w:r>
    </w:p>
    <w:p w14:paraId="468862F4">
      <w:pPr>
        <w:bidi w:val="0"/>
        <w:rPr>
          <w:lang w:val="en-US" w:eastAsia="zh-CN"/>
        </w:rPr>
      </w:pPr>
    </w:p>
    <w:p w14:paraId="3563065F">
      <w:pPr>
        <w:bidi w:val="0"/>
        <w:rPr>
          <w:lang w:val="en-US" w:eastAsia="zh-CN"/>
        </w:rPr>
      </w:pPr>
    </w:p>
    <w:p w14:paraId="3CDCA47E">
      <w:pPr>
        <w:bidi w:val="0"/>
        <w:rPr>
          <w:lang w:val="en-US" w:eastAsia="zh-CN"/>
        </w:rPr>
      </w:pPr>
    </w:p>
    <w:p w14:paraId="1A6E92F0">
      <w:pPr>
        <w:bidi w:val="0"/>
        <w:rPr>
          <w:lang w:val="en-US" w:eastAsia="zh-CN"/>
        </w:rPr>
      </w:pPr>
    </w:p>
    <w:p w14:paraId="3FA38D40">
      <w:pPr>
        <w:bidi w:val="0"/>
        <w:rPr>
          <w:lang w:val="en-US" w:eastAsia="zh-CN"/>
        </w:rPr>
      </w:pPr>
    </w:p>
    <w:p w14:paraId="1CA578F7">
      <w:pPr>
        <w:bidi w:val="0"/>
        <w:rPr>
          <w:lang w:val="en-US" w:eastAsia="zh-CN"/>
        </w:rPr>
      </w:pPr>
    </w:p>
    <w:p w14:paraId="671A161F">
      <w:pPr>
        <w:bidi w:val="0"/>
        <w:rPr>
          <w:lang w:val="en-US" w:eastAsia="zh-CN"/>
        </w:rPr>
      </w:pPr>
    </w:p>
    <w:p w14:paraId="225E3180">
      <w:pPr>
        <w:bidi w:val="0"/>
        <w:rPr>
          <w:lang w:val="en-US" w:eastAsia="zh-CN"/>
        </w:rPr>
      </w:pPr>
    </w:p>
    <w:p w14:paraId="08FBE660">
      <w:pPr>
        <w:bidi w:val="0"/>
        <w:rPr>
          <w:lang w:val="en-US" w:eastAsia="zh-CN"/>
        </w:rPr>
      </w:pPr>
    </w:p>
    <w:p w14:paraId="4884E1EB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83820</wp:posOffset>
                </wp:positionV>
                <wp:extent cx="5800725" cy="868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05" y="2021205"/>
                          <a:ext cx="5800725" cy="86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7EAAB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学习理解能力强：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具备快速学习新技术的能力，能够理解复杂概念并灵活应用于项目实践中。</w:t>
                            </w:r>
                          </w:p>
                          <w:p w14:paraId="0E4C4A13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编程兴趣与天赋：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对Java开发有浓厚兴趣，乐于钻研与优化代码，追求高效和简洁的编码风格。</w:t>
                            </w:r>
                          </w:p>
                          <w:p w14:paraId="08C6A81C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沟通能力：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具备良好的沟通能力，能在团队中高效协作，推动项目顺利进行并确保任务按时交付。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6.6pt;height:68.35pt;width:456.75pt;z-index:251667456;mso-width-relative:page;mso-height-relative:page;" filled="f" stroked="f" coordsize="21600,21600" o:gfxdata="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wXBWrYAAAACwEA&#10;AA8AAAAAAAAAAQAgAAAAIgAAAGRycy9kb3ducmV2LnhtbFBLAQIUABQAAAAIAIdO4kBhNCGEUwIA&#10;AIsEAAAOAAAAAAAAAAEAIAAAACcBAABkcnMvZTJvRG9jLnhtbFBLBQYAAAAABgAGAFkBAADsBQAA&#10;AAA=&#10;">
                <v:fill on="f" focussize="0,0"/>
                <v:stroke on="f" weight="0.5pt" dashstyle="1 1"/>
                <v:imagedata o:title=""/>
                <o:lock v:ext="edit" aspectratio="f"/>
                <v:textbox>
                  <w:txbxContent>
                    <w:p w14:paraId="3E57EAAB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学习理解能力强：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具备快速学习新技术的能力，能够理解复杂概念并灵活应用于项目实践中。</w:t>
                      </w:r>
                    </w:p>
                    <w:p w14:paraId="0E4C4A13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编程兴趣与天赋：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对Java开发有浓厚兴趣，乐于钻研与优化代码，追求高效和简洁的编码风格。</w:t>
                      </w:r>
                    </w:p>
                    <w:p w14:paraId="08C6A81C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沟通能力：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具备良好的沟通能力，能在团队中高效协作，推动项目顺利进行并确保任务按时交付。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44450</wp:posOffset>
                </wp:positionV>
                <wp:extent cx="629285" cy="47498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0B1DD">
                            <w:pPr>
                              <w:rPr>
                                <w:rFonts w:hint="default" w:ascii="Impact" w:hAnsi="Impact" w:cs="Impac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5pt;margin-top:3.5pt;height:37.4pt;width:49.55pt;z-index:251676672;mso-width-relative:page;mso-height-relative:page;" filled="f" stroked="f" coordsize="21600,21600" o:gfxdata="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Q7rqdgAAAAHAQAADwAAAAAAAAABACAAAAAiAAAAZHJz&#10;L2Rvd25yZXYueG1sUEsBAhQAFAAAAAgAh07iQMPxjak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10B1DD">
                      <w:pPr>
                        <w:rPr>
                          <w:rFonts w:hint="default" w:ascii="Impact" w:hAnsi="Impact" w:cs="Impac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3ED834F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3175</wp:posOffset>
                </wp:positionV>
                <wp:extent cx="1024255" cy="661670"/>
                <wp:effectExtent l="3810" t="5080" r="19685" b="1905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44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35pt;margin-top:0.25pt;height:52.1pt;width:80.65pt;z-index:251680768;mso-width-relative:page;mso-height-relative:page;" coordorigin="8617,4409" coordsize="1613,1042" o:gfxdata="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IVfkNcAAAAH&#10;AQAADwAAAAAAAAABACAAAAAiAAAAZHJzL2Rvd25yZXYueG1sUEsBAhQAFAAAAAgAh07iQJvrwL+P&#10;AgAA2gYAAA4AAAAAAAAAAQAgAAAAJgEAAGRycy9lMm9Eb2MueG1sUEsFBgAAAAAGAAYAWQEAACcG&#10;AAAAAA==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0uO8fr0AAADb&#10;AAAADwAAAGRycy9kb3ducmV2LnhtbEWPT2vCQBTE74V+h+UJvTWbGCmSunoIFDwIVis9v2Zf/tTs&#10;27C7avLtXaHQ4zAzv2FWm9H04krOd5YVZEkKgriyuuNGwenr43UJwgdkjb1lUjCRh836+WmFhbY3&#10;PtD1GBoRIewLVNCGMBRS+qolgz6xA3H0ausMhihdI7XDW4SbXs7T9E0a7DgutDhQ2VJ1Pl6Mgk6W&#10;2c+3K+vPiZZ5yPeH391lVOpllqXvIAKN4T/8195qBYsF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7x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va8Z5b4AAADb&#10;AAAADwAAAGRycy9kb3ducmV2LnhtbEWPS2vDMBCE74X8B7GB3hrZdRuCGyUHQ6CHQpoHPW+tje3G&#10;WhlJfuTfR4VCj8PMfMOst5NpxUDON5YVpIsEBHFpdcOVgvNp97QC4QOyxtYyKbiRh+1m9rDGXNuR&#10;DzQcQyUihH2OCuoQulxKX9Zk0C9sRxy9i3UGQ5SuktrhGOGmlc9JspQGG44LNXZU1FRej71R0Mgi&#10;/f5yxeXzRqssZPvDz0c/KfU4T5M3EIGm8B/+a79rBS+v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8Z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BFA285F">
      <w:pPr>
        <w:bidi w:val="0"/>
        <w:rPr>
          <w:lang w:val="en-US" w:eastAsia="zh-CN"/>
        </w:rPr>
      </w:pPr>
    </w:p>
    <w:p w14:paraId="5FD3D44E">
      <w:pPr>
        <w:tabs>
          <w:tab w:val="left" w:pos="1401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56515</wp:posOffset>
                </wp:positionV>
                <wp:extent cx="825500" cy="384810"/>
                <wp:effectExtent l="0" t="0" r="12700" b="1524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2765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C55F64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55F64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4.45pt;height:30.3pt;width:65pt;z-index:251666432;mso-width-relative:page;mso-height-relative:page;" fillcolor="#FFFFFF [3212]" filled="t" stroked="f" coordsize="21600,21600" o:gfxdata="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b3WitIAAAAHAQAADwAAAAAA&#10;AAABACAAAAAiAAAAZHJzL2Rvd25yZXYueG1sUEsBAhQAFAAAAAgAh07iQPFL6A5SAgAAkAQAAA4A&#10;AAAAAAAAAQAgAAAAI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E42765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C55F64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55F64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FFB60"/>
    <w:multiLevelType w:val="singleLevel"/>
    <w:tmpl w:val="35CFFB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10A8BE8"/>
    <w:multiLevelType w:val="singleLevel"/>
    <w:tmpl w:val="610A8B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ODMsImhkaWQiOiJiMDdiOGU2OTIyZjU3MWY0ZjMxMmZmNjBmYjlhZmMxNyIsInVzZXJDb3VudCI6ODN9"/>
  </w:docVars>
  <w:rsids>
    <w:rsidRoot w:val="72B8539E"/>
    <w:rsid w:val="00090306"/>
    <w:rsid w:val="003F4B82"/>
    <w:rsid w:val="005A0E2D"/>
    <w:rsid w:val="0080034B"/>
    <w:rsid w:val="00876659"/>
    <w:rsid w:val="009C61E2"/>
    <w:rsid w:val="00A47842"/>
    <w:rsid w:val="00CA1DCE"/>
    <w:rsid w:val="00EA7C84"/>
    <w:rsid w:val="00EB18B6"/>
    <w:rsid w:val="011433C5"/>
    <w:rsid w:val="01330F9C"/>
    <w:rsid w:val="01524ECC"/>
    <w:rsid w:val="01624B9D"/>
    <w:rsid w:val="016E554C"/>
    <w:rsid w:val="01865C15"/>
    <w:rsid w:val="02080CE0"/>
    <w:rsid w:val="020C35AE"/>
    <w:rsid w:val="022D1B76"/>
    <w:rsid w:val="0263595A"/>
    <w:rsid w:val="029F3A2A"/>
    <w:rsid w:val="02BA0E39"/>
    <w:rsid w:val="03157581"/>
    <w:rsid w:val="033252C2"/>
    <w:rsid w:val="0376108B"/>
    <w:rsid w:val="039E3E06"/>
    <w:rsid w:val="03A5347B"/>
    <w:rsid w:val="03BA000E"/>
    <w:rsid w:val="03DC272C"/>
    <w:rsid w:val="03FC6518"/>
    <w:rsid w:val="04056F61"/>
    <w:rsid w:val="04153276"/>
    <w:rsid w:val="041A055A"/>
    <w:rsid w:val="04553E3C"/>
    <w:rsid w:val="045832D7"/>
    <w:rsid w:val="045D3B29"/>
    <w:rsid w:val="046B0CF5"/>
    <w:rsid w:val="0482288C"/>
    <w:rsid w:val="04C850CF"/>
    <w:rsid w:val="04D4609E"/>
    <w:rsid w:val="04D96200"/>
    <w:rsid w:val="04E01690"/>
    <w:rsid w:val="04F36E2E"/>
    <w:rsid w:val="04FB527F"/>
    <w:rsid w:val="04FF282F"/>
    <w:rsid w:val="053B0C6B"/>
    <w:rsid w:val="055657B7"/>
    <w:rsid w:val="05646F3B"/>
    <w:rsid w:val="05926287"/>
    <w:rsid w:val="05B636EF"/>
    <w:rsid w:val="05CC243D"/>
    <w:rsid w:val="05D71220"/>
    <w:rsid w:val="05D830BA"/>
    <w:rsid w:val="05E03392"/>
    <w:rsid w:val="063A1916"/>
    <w:rsid w:val="065270A0"/>
    <w:rsid w:val="065359C8"/>
    <w:rsid w:val="065B72B2"/>
    <w:rsid w:val="06BC5B69"/>
    <w:rsid w:val="06E46BD7"/>
    <w:rsid w:val="072851CD"/>
    <w:rsid w:val="073E5699"/>
    <w:rsid w:val="07592133"/>
    <w:rsid w:val="0774703C"/>
    <w:rsid w:val="077853AF"/>
    <w:rsid w:val="077E7DD1"/>
    <w:rsid w:val="079A1F22"/>
    <w:rsid w:val="07B10AC6"/>
    <w:rsid w:val="07DF4A20"/>
    <w:rsid w:val="07FA3FC0"/>
    <w:rsid w:val="08056D2A"/>
    <w:rsid w:val="080A6F5C"/>
    <w:rsid w:val="085A7955"/>
    <w:rsid w:val="085C1A44"/>
    <w:rsid w:val="088C245D"/>
    <w:rsid w:val="08AA2C1C"/>
    <w:rsid w:val="08B17F51"/>
    <w:rsid w:val="08C1539A"/>
    <w:rsid w:val="0923720F"/>
    <w:rsid w:val="09293D2C"/>
    <w:rsid w:val="0957040D"/>
    <w:rsid w:val="096B0931"/>
    <w:rsid w:val="097F6AD5"/>
    <w:rsid w:val="0983157E"/>
    <w:rsid w:val="09890FC2"/>
    <w:rsid w:val="09934374"/>
    <w:rsid w:val="099C2854"/>
    <w:rsid w:val="09CA5875"/>
    <w:rsid w:val="09F34C4A"/>
    <w:rsid w:val="0A170517"/>
    <w:rsid w:val="0A4B7FA4"/>
    <w:rsid w:val="0A662268"/>
    <w:rsid w:val="0A736955"/>
    <w:rsid w:val="0A7D10E2"/>
    <w:rsid w:val="0A886ABF"/>
    <w:rsid w:val="0ABE1338"/>
    <w:rsid w:val="0AC635A3"/>
    <w:rsid w:val="0AE40C0B"/>
    <w:rsid w:val="0AF30554"/>
    <w:rsid w:val="0AF73061"/>
    <w:rsid w:val="0AF73D1C"/>
    <w:rsid w:val="0B174FAD"/>
    <w:rsid w:val="0B304FF8"/>
    <w:rsid w:val="0B4C0015"/>
    <w:rsid w:val="0B4D486F"/>
    <w:rsid w:val="0B4E2EB8"/>
    <w:rsid w:val="0B96656B"/>
    <w:rsid w:val="0BA3397B"/>
    <w:rsid w:val="0BA77083"/>
    <w:rsid w:val="0BB51708"/>
    <w:rsid w:val="0BC62827"/>
    <w:rsid w:val="0CA465B9"/>
    <w:rsid w:val="0CC37574"/>
    <w:rsid w:val="0CF13B4E"/>
    <w:rsid w:val="0CF229F6"/>
    <w:rsid w:val="0D1018E0"/>
    <w:rsid w:val="0D811B90"/>
    <w:rsid w:val="0DB430AC"/>
    <w:rsid w:val="0DDA291A"/>
    <w:rsid w:val="0DDF3C38"/>
    <w:rsid w:val="0E00022F"/>
    <w:rsid w:val="0E2118D7"/>
    <w:rsid w:val="0E6C5395"/>
    <w:rsid w:val="0E847EA6"/>
    <w:rsid w:val="0EB85541"/>
    <w:rsid w:val="0EBA0BEF"/>
    <w:rsid w:val="0EDA3425"/>
    <w:rsid w:val="0EE819A5"/>
    <w:rsid w:val="0F103484"/>
    <w:rsid w:val="0F1835BA"/>
    <w:rsid w:val="0F187886"/>
    <w:rsid w:val="0F4124C9"/>
    <w:rsid w:val="0F922BAD"/>
    <w:rsid w:val="0FD822FB"/>
    <w:rsid w:val="102B64BE"/>
    <w:rsid w:val="10827844"/>
    <w:rsid w:val="11285431"/>
    <w:rsid w:val="11313C8C"/>
    <w:rsid w:val="11746074"/>
    <w:rsid w:val="11B22B48"/>
    <w:rsid w:val="11C73FF2"/>
    <w:rsid w:val="11D7721A"/>
    <w:rsid w:val="11D83D32"/>
    <w:rsid w:val="11F27D98"/>
    <w:rsid w:val="12231913"/>
    <w:rsid w:val="12A26376"/>
    <w:rsid w:val="12DC01BE"/>
    <w:rsid w:val="13245BEF"/>
    <w:rsid w:val="1372672C"/>
    <w:rsid w:val="13803708"/>
    <w:rsid w:val="13811423"/>
    <w:rsid w:val="13A34AE2"/>
    <w:rsid w:val="13BC1E6C"/>
    <w:rsid w:val="13C16EC7"/>
    <w:rsid w:val="13D472D4"/>
    <w:rsid w:val="13FD0E7C"/>
    <w:rsid w:val="1439552C"/>
    <w:rsid w:val="147E68E3"/>
    <w:rsid w:val="148C07A8"/>
    <w:rsid w:val="148E525A"/>
    <w:rsid w:val="149E4BE5"/>
    <w:rsid w:val="14C83A0A"/>
    <w:rsid w:val="14DE2207"/>
    <w:rsid w:val="14E06427"/>
    <w:rsid w:val="154D445C"/>
    <w:rsid w:val="15587D3B"/>
    <w:rsid w:val="15614EDB"/>
    <w:rsid w:val="15765E1B"/>
    <w:rsid w:val="157B5D97"/>
    <w:rsid w:val="15D80EF6"/>
    <w:rsid w:val="15E564A6"/>
    <w:rsid w:val="15FF63BB"/>
    <w:rsid w:val="161167E0"/>
    <w:rsid w:val="16C40015"/>
    <w:rsid w:val="16D34916"/>
    <w:rsid w:val="16E53EBF"/>
    <w:rsid w:val="17136CB2"/>
    <w:rsid w:val="171960E2"/>
    <w:rsid w:val="171D668B"/>
    <w:rsid w:val="172865B7"/>
    <w:rsid w:val="17491FE8"/>
    <w:rsid w:val="174F184F"/>
    <w:rsid w:val="174F5962"/>
    <w:rsid w:val="17520442"/>
    <w:rsid w:val="1762441F"/>
    <w:rsid w:val="176A732D"/>
    <w:rsid w:val="17783590"/>
    <w:rsid w:val="17A40D7B"/>
    <w:rsid w:val="17CC40C9"/>
    <w:rsid w:val="18121D0A"/>
    <w:rsid w:val="18182884"/>
    <w:rsid w:val="18192BA5"/>
    <w:rsid w:val="185A5A76"/>
    <w:rsid w:val="18983819"/>
    <w:rsid w:val="18A756A2"/>
    <w:rsid w:val="18BB5717"/>
    <w:rsid w:val="18D17EAF"/>
    <w:rsid w:val="18E714AB"/>
    <w:rsid w:val="191D5EE6"/>
    <w:rsid w:val="193D09BE"/>
    <w:rsid w:val="195237BB"/>
    <w:rsid w:val="196052AA"/>
    <w:rsid w:val="198832F1"/>
    <w:rsid w:val="19CB3913"/>
    <w:rsid w:val="19FE4148"/>
    <w:rsid w:val="1A0925B8"/>
    <w:rsid w:val="1A61011E"/>
    <w:rsid w:val="1A891CAA"/>
    <w:rsid w:val="1A980A99"/>
    <w:rsid w:val="1AAE0B8F"/>
    <w:rsid w:val="1B034CD0"/>
    <w:rsid w:val="1B1F51BD"/>
    <w:rsid w:val="1B484F58"/>
    <w:rsid w:val="1B5966F5"/>
    <w:rsid w:val="1B6E59C3"/>
    <w:rsid w:val="1BC978DA"/>
    <w:rsid w:val="1BE77BD1"/>
    <w:rsid w:val="1BF7284B"/>
    <w:rsid w:val="1C25557F"/>
    <w:rsid w:val="1C3818EA"/>
    <w:rsid w:val="1C8B1305"/>
    <w:rsid w:val="1C9A7607"/>
    <w:rsid w:val="1CB76DFC"/>
    <w:rsid w:val="1CC7377D"/>
    <w:rsid w:val="1CCA70A9"/>
    <w:rsid w:val="1CE60024"/>
    <w:rsid w:val="1CEF231C"/>
    <w:rsid w:val="1D014EB7"/>
    <w:rsid w:val="1D2A68CA"/>
    <w:rsid w:val="1D565B7D"/>
    <w:rsid w:val="1D9D6FFB"/>
    <w:rsid w:val="1DC214E4"/>
    <w:rsid w:val="1DC25820"/>
    <w:rsid w:val="1DED137B"/>
    <w:rsid w:val="1E557291"/>
    <w:rsid w:val="1E6223F1"/>
    <w:rsid w:val="1E8663E2"/>
    <w:rsid w:val="1E9B60DE"/>
    <w:rsid w:val="1EAA73A5"/>
    <w:rsid w:val="1ECA6E69"/>
    <w:rsid w:val="1F281DFD"/>
    <w:rsid w:val="1F371388"/>
    <w:rsid w:val="1F5426C0"/>
    <w:rsid w:val="1F560A3E"/>
    <w:rsid w:val="1F5A3E06"/>
    <w:rsid w:val="1F5E445A"/>
    <w:rsid w:val="1FBC485E"/>
    <w:rsid w:val="1FF17CD4"/>
    <w:rsid w:val="201E5169"/>
    <w:rsid w:val="20362733"/>
    <w:rsid w:val="20473D41"/>
    <w:rsid w:val="208328ED"/>
    <w:rsid w:val="20CD6C2B"/>
    <w:rsid w:val="20D00923"/>
    <w:rsid w:val="210304C8"/>
    <w:rsid w:val="2144758E"/>
    <w:rsid w:val="21477F1B"/>
    <w:rsid w:val="214A67DB"/>
    <w:rsid w:val="21585400"/>
    <w:rsid w:val="21655669"/>
    <w:rsid w:val="219D19D9"/>
    <w:rsid w:val="21E32605"/>
    <w:rsid w:val="22152BF3"/>
    <w:rsid w:val="221B1F69"/>
    <w:rsid w:val="221B2CDC"/>
    <w:rsid w:val="222C4789"/>
    <w:rsid w:val="2233027B"/>
    <w:rsid w:val="22453112"/>
    <w:rsid w:val="22747B7D"/>
    <w:rsid w:val="229B49C7"/>
    <w:rsid w:val="22AB624B"/>
    <w:rsid w:val="22B62EC9"/>
    <w:rsid w:val="22F51888"/>
    <w:rsid w:val="22FA7566"/>
    <w:rsid w:val="2355356A"/>
    <w:rsid w:val="23614049"/>
    <w:rsid w:val="2381633C"/>
    <w:rsid w:val="238C7F6E"/>
    <w:rsid w:val="239362FA"/>
    <w:rsid w:val="23BE0CA4"/>
    <w:rsid w:val="23D11AF1"/>
    <w:rsid w:val="24087ADF"/>
    <w:rsid w:val="2429676A"/>
    <w:rsid w:val="2436242F"/>
    <w:rsid w:val="24410548"/>
    <w:rsid w:val="24457914"/>
    <w:rsid w:val="2456380C"/>
    <w:rsid w:val="248E76FD"/>
    <w:rsid w:val="250044A6"/>
    <w:rsid w:val="25054DA8"/>
    <w:rsid w:val="250B0E41"/>
    <w:rsid w:val="250E6029"/>
    <w:rsid w:val="251D5FFB"/>
    <w:rsid w:val="25451FE7"/>
    <w:rsid w:val="255F69BB"/>
    <w:rsid w:val="25A84656"/>
    <w:rsid w:val="25C20168"/>
    <w:rsid w:val="25FA2634"/>
    <w:rsid w:val="26087194"/>
    <w:rsid w:val="2647001C"/>
    <w:rsid w:val="265B5639"/>
    <w:rsid w:val="26707891"/>
    <w:rsid w:val="26753D78"/>
    <w:rsid w:val="26774381"/>
    <w:rsid w:val="2698311B"/>
    <w:rsid w:val="26BA7D9D"/>
    <w:rsid w:val="26C57ECF"/>
    <w:rsid w:val="26CC0531"/>
    <w:rsid w:val="26F631DF"/>
    <w:rsid w:val="274C712E"/>
    <w:rsid w:val="274E74B5"/>
    <w:rsid w:val="27507E6D"/>
    <w:rsid w:val="27696971"/>
    <w:rsid w:val="278C2EC2"/>
    <w:rsid w:val="278F44D5"/>
    <w:rsid w:val="27986CF6"/>
    <w:rsid w:val="27CB295B"/>
    <w:rsid w:val="27CD29BD"/>
    <w:rsid w:val="27D633F7"/>
    <w:rsid w:val="27FB6110"/>
    <w:rsid w:val="282C734C"/>
    <w:rsid w:val="283A15BD"/>
    <w:rsid w:val="286838A9"/>
    <w:rsid w:val="286F42F1"/>
    <w:rsid w:val="287D5AD6"/>
    <w:rsid w:val="28973E43"/>
    <w:rsid w:val="28B26227"/>
    <w:rsid w:val="290F3E41"/>
    <w:rsid w:val="29491E26"/>
    <w:rsid w:val="297D1110"/>
    <w:rsid w:val="2989341E"/>
    <w:rsid w:val="298F61AD"/>
    <w:rsid w:val="29C10A59"/>
    <w:rsid w:val="29DB7499"/>
    <w:rsid w:val="29F21B54"/>
    <w:rsid w:val="2A2D3AB4"/>
    <w:rsid w:val="2A4230DD"/>
    <w:rsid w:val="2A6D167D"/>
    <w:rsid w:val="2A7F5DA2"/>
    <w:rsid w:val="2AB90E4D"/>
    <w:rsid w:val="2AE17CB4"/>
    <w:rsid w:val="2AE55EB3"/>
    <w:rsid w:val="2B240AF3"/>
    <w:rsid w:val="2B3B0B34"/>
    <w:rsid w:val="2B3B696C"/>
    <w:rsid w:val="2B4432E8"/>
    <w:rsid w:val="2B4E4B6A"/>
    <w:rsid w:val="2B6621A7"/>
    <w:rsid w:val="2B820DB2"/>
    <w:rsid w:val="2B96557B"/>
    <w:rsid w:val="2BA06C5B"/>
    <w:rsid w:val="2BEC5B65"/>
    <w:rsid w:val="2BF4617D"/>
    <w:rsid w:val="2BFB46AD"/>
    <w:rsid w:val="2C0764A1"/>
    <w:rsid w:val="2C221D65"/>
    <w:rsid w:val="2C430C6C"/>
    <w:rsid w:val="2C532102"/>
    <w:rsid w:val="2C861AD4"/>
    <w:rsid w:val="2C8C7A94"/>
    <w:rsid w:val="2C9629A9"/>
    <w:rsid w:val="2CA72871"/>
    <w:rsid w:val="2CC15CFE"/>
    <w:rsid w:val="2CCC46A4"/>
    <w:rsid w:val="2CEC3AA9"/>
    <w:rsid w:val="2D0D2F09"/>
    <w:rsid w:val="2D0F21B3"/>
    <w:rsid w:val="2D202013"/>
    <w:rsid w:val="2D3C7A92"/>
    <w:rsid w:val="2D4C4EB7"/>
    <w:rsid w:val="2D4D5717"/>
    <w:rsid w:val="2D626756"/>
    <w:rsid w:val="2D83175D"/>
    <w:rsid w:val="2DCC2452"/>
    <w:rsid w:val="2DCC39F2"/>
    <w:rsid w:val="2DFA66D9"/>
    <w:rsid w:val="2E1703E9"/>
    <w:rsid w:val="2E1A4231"/>
    <w:rsid w:val="2E9C6A90"/>
    <w:rsid w:val="2EC70B4E"/>
    <w:rsid w:val="2F21340F"/>
    <w:rsid w:val="2F3B19C4"/>
    <w:rsid w:val="2F4D2B5B"/>
    <w:rsid w:val="2F673594"/>
    <w:rsid w:val="2F8E376A"/>
    <w:rsid w:val="2FF735C0"/>
    <w:rsid w:val="30243564"/>
    <w:rsid w:val="302C690E"/>
    <w:rsid w:val="305A00CA"/>
    <w:rsid w:val="30710D21"/>
    <w:rsid w:val="30857C93"/>
    <w:rsid w:val="308D4197"/>
    <w:rsid w:val="309A31AA"/>
    <w:rsid w:val="30B10598"/>
    <w:rsid w:val="30B47E38"/>
    <w:rsid w:val="30B74D19"/>
    <w:rsid w:val="30DA622F"/>
    <w:rsid w:val="30F812BF"/>
    <w:rsid w:val="30F975CF"/>
    <w:rsid w:val="3127142A"/>
    <w:rsid w:val="31304BE0"/>
    <w:rsid w:val="31612FC5"/>
    <w:rsid w:val="3169287C"/>
    <w:rsid w:val="3171729B"/>
    <w:rsid w:val="31934A0E"/>
    <w:rsid w:val="31B037B1"/>
    <w:rsid w:val="31C308F8"/>
    <w:rsid w:val="31CF67C9"/>
    <w:rsid w:val="31FA09A5"/>
    <w:rsid w:val="3218303D"/>
    <w:rsid w:val="32324E49"/>
    <w:rsid w:val="32347FC6"/>
    <w:rsid w:val="32A54869"/>
    <w:rsid w:val="32AC537B"/>
    <w:rsid w:val="32BD3A06"/>
    <w:rsid w:val="32C03EF8"/>
    <w:rsid w:val="32C24930"/>
    <w:rsid w:val="32C512AB"/>
    <w:rsid w:val="32DB438D"/>
    <w:rsid w:val="33154BE9"/>
    <w:rsid w:val="331579A3"/>
    <w:rsid w:val="3320535D"/>
    <w:rsid w:val="33214E59"/>
    <w:rsid w:val="3374103F"/>
    <w:rsid w:val="33947176"/>
    <w:rsid w:val="33B10831"/>
    <w:rsid w:val="33BE41F2"/>
    <w:rsid w:val="33F74665"/>
    <w:rsid w:val="340C55BB"/>
    <w:rsid w:val="34385A8B"/>
    <w:rsid w:val="343E39F0"/>
    <w:rsid w:val="34574E3B"/>
    <w:rsid w:val="34791ACF"/>
    <w:rsid w:val="34F973EB"/>
    <w:rsid w:val="352A3BC7"/>
    <w:rsid w:val="355C30F0"/>
    <w:rsid w:val="355E7960"/>
    <w:rsid w:val="35676358"/>
    <w:rsid w:val="358267CC"/>
    <w:rsid w:val="358818E0"/>
    <w:rsid w:val="359F6A89"/>
    <w:rsid w:val="35E90413"/>
    <w:rsid w:val="363E640B"/>
    <w:rsid w:val="366A2E2E"/>
    <w:rsid w:val="368A1308"/>
    <w:rsid w:val="3696360E"/>
    <w:rsid w:val="369B59C9"/>
    <w:rsid w:val="36D67F00"/>
    <w:rsid w:val="37485544"/>
    <w:rsid w:val="37521D67"/>
    <w:rsid w:val="37552A5F"/>
    <w:rsid w:val="376252FA"/>
    <w:rsid w:val="37C67871"/>
    <w:rsid w:val="37E9255E"/>
    <w:rsid w:val="383D6D0B"/>
    <w:rsid w:val="385325B1"/>
    <w:rsid w:val="38911894"/>
    <w:rsid w:val="38C54B60"/>
    <w:rsid w:val="39062F9F"/>
    <w:rsid w:val="393C0743"/>
    <w:rsid w:val="39842970"/>
    <w:rsid w:val="39996B1F"/>
    <w:rsid w:val="39C26793"/>
    <w:rsid w:val="39E55E7C"/>
    <w:rsid w:val="39FF6EBA"/>
    <w:rsid w:val="3A2C1D51"/>
    <w:rsid w:val="3A663991"/>
    <w:rsid w:val="3A703978"/>
    <w:rsid w:val="3AAF7742"/>
    <w:rsid w:val="3AF94BE6"/>
    <w:rsid w:val="3AFC295E"/>
    <w:rsid w:val="3B376D0A"/>
    <w:rsid w:val="3B6D53B5"/>
    <w:rsid w:val="3B983BD0"/>
    <w:rsid w:val="3BAF1054"/>
    <w:rsid w:val="3BAF2A75"/>
    <w:rsid w:val="3BCC1BDC"/>
    <w:rsid w:val="3BE25762"/>
    <w:rsid w:val="3C197466"/>
    <w:rsid w:val="3C39044B"/>
    <w:rsid w:val="3C404325"/>
    <w:rsid w:val="3C8B546C"/>
    <w:rsid w:val="3CA00F03"/>
    <w:rsid w:val="3DF22EBD"/>
    <w:rsid w:val="3E0016F2"/>
    <w:rsid w:val="3E1E6CF5"/>
    <w:rsid w:val="3E214A42"/>
    <w:rsid w:val="3E225E06"/>
    <w:rsid w:val="3E6F02C7"/>
    <w:rsid w:val="3E9A3C1A"/>
    <w:rsid w:val="3EA04941"/>
    <w:rsid w:val="3EE4736E"/>
    <w:rsid w:val="3F6639CD"/>
    <w:rsid w:val="3F88468A"/>
    <w:rsid w:val="3F8D62C9"/>
    <w:rsid w:val="3FA002D5"/>
    <w:rsid w:val="3FBB55A3"/>
    <w:rsid w:val="3FBD3C47"/>
    <w:rsid w:val="3FC50BA1"/>
    <w:rsid w:val="3FCA2B35"/>
    <w:rsid w:val="40072BEB"/>
    <w:rsid w:val="40295321"/>
    <w:rsid w:val="40340A7B"/>
    <w:rsid w:val="40440C47"/>
    <w:rsid w:val="405D63F4"/>
    <w:rsid w:val="4086098D"/>
    <w:rsid w:val="409074E4"/>
    <w:rsid w:val="41095801"/>
    <w:rsid w:val="410B37F0"/>
    <w:rsid w:val="413C155B"/>
    <w:rsid w:val="413E166F"/>
    <w:rsid w:val="415D0DE4"/>
    <w:rsid w:val="41621798"/>
    <w:rsid w:val="417521C4"/>
    <w:rsid w:val="418037B1"/>
    <w:rsid w:val="41907FF7"/>
    <w:rsid w:val="41AA52DB"/>
    <w:rsid w:val="41BF5450"/>
    <w:rsid w:val="41E56529"/>
    <w:rsid w:val="42100F0E"/>
    <w:rsid w:val="421B67F2"/>
    <w:rsid w:val="422F223B"/>
    <w:rsid w:val="42316EB2"/>
    <w:rsid w:val="424A647A"/>
    <w:rsid w:val="42674D28"/>
    <w:rsid w:val="428A2835"/>
    <w:rsid w:val="42C73DF9"/>
    <w:rsid w:val="42C86CFB"/>
    <w:rsid w:val="42D84162"/>
    <w:rsid w:val="42DB31BF"/>
    <w:rsid w:val="42E13233"/>
    <w:rsid w:val="42E340C8"/>
    <w:rsid w:val="42FB6FC1"/>
    <w:rsid w:val="430202E5"/>
    <w:rsid w:val="43141073"/>
    <w:rsid w:val="432F5CD2"/>
    <w:rsid w:val="433D12E5"/>
    <w:rsid w:val="43587A8B"/>
    <w:rsid w:val="436A06DA"/>
    <w:rsid w:val="438F4E81"/>
    <w:rsid w:val="43965C96"/>
    <w:rsid w:val="43C76689"/>
    <w:rsid w:val="43D27829"/>
    <w:rsid w:val="43F76592"/>
    <w:rsid w:val="44087FF0"/>
    <w:rsid w:val="441171B3"/>
    <w:rsid w:val="441A3330"/>
    <w:rsid w:val="4443266F"/>
    <w:rsid w:val="44747B81"/>
    <w:rsid w:val="44902437"/>
    <w:rsid w:val="44957997"/>
    <w:rsid w:val="449849AE"/>
    <w:rsid w:val="449C6B56"/>
    <w:rsid w:val="44BB2CFD"/>
    <w:rsid w:val="44BC6B48"/>
    <w:rsid w:val="45532F57"/>
    <w:rsid w:val="45797C93"/>
    <w:rsid w:val="45E43814"/>
    <w:rsid w:val="4600213C"/>
    <w:rsid w:val="46130CCD"/>
    <w:rsid w:val="46595AD6"/>
    <w:rsid w:val="47032778"/>
    <w:rsid w:val="470670F8"/>
    <w:rsid w:val="472969C7"/>
    <w:rsid w:val="472B13A9"/>
    <w:rsid w:val="473C009B"/>
    <w:rsid w:val="474E5EC9"/>
    <w:rsid w:val="478210B2"/>
    <w:rsid w:val="47A35FC6"/>
    <w:rsid w:val="48357FED"/>
    <w:rsid w:val="485E22B0"/>
    <w:rsid w:val="486F0DDE"/>
    <w:rsid w:val="486F4F6D"/>
    <w:rsid w:val="490A4443"/>
    <w:rsid w:val="491673CA"/>
    <w:rsid w:val="491924B3"/>
    <w:rsid w:val="49523940"/>
    <w:rsid w:val="4966441E"/>
    <w:rsid w:val="49901565"/>
    <w:rsid w:val="49956E72"/>
    <w:rsid w:val="49D22314"/>
    <w:rsid w:val="49D57D39"/>
    <w:rsid w:val="4AD97CE8"/>
    <w:rsid w:val="4AF1455F"/>
    <w:rsid w:val="4B012A28"/>
    <w:rsid w:val="4B491D87"/>
    <w:rsid w:val="4B632D43"/>
    <w:rsid w:val="4B8B3697"/>
    <w:rsid w:val="4BAE12E8"/>
    <w:rsid w:val="4BAF3299"/>
    <w:rsid w:val="4BC41AB1"/>
    <w:rsid w:val="4BD2463E"/>
    <w:rsid w:val="4BF5465A"/>
    <w:rsid w:val="4C162464"/>
    <w:rsid w:val="4C6538BD"/>
    <w:rsid w:val="4C6756B9"/>
    <w:rsid w:val="4C785846"/>
    <w:rsid w:val="4CA71EF0"/>
    <w:rsid w:val="4CB9580D"/>
    <w:rsid w:val="4CCB7E6E"/>
    <w:rsid w:val="4CEF4B06"/>
    <w:rsid w:val="4D2403CA"/>
    <w:rsid w:val="4DAB6032"/>
    <w:rsid w:val="4DB00A09"/>
    <w:rsid w:val="4DB364CB"/>
    <w:rsid w:val="4DCA6C5C"/>
    <w:rsid w:val="4DD22018"/>
    <w:rsid w:val="4DEC0167"/>
    <w:rsid w:val="4DEC2801"/>
    <w:rsid w:val="4DF14CF3"/>
    <w:rsid w:val="4E0B3B60"/>
    <w:rsid w:val="4E1617B4"/>
    <w:rsid w:val="4E164541"/>
    <w:rsid w:val="4E1F6312"/>
    <w:rsid w:val="4E362DBE"/>
    <w:rsid w:val="4E631B94"/>
    <w:rsid w:val="4E926892"/>
    <w:rsid w:val="4E9512E5"/>
    <w:rsid w:val="4ED16B79"/>
    <w:rsid w:val="4F2F00A9"/>
    <w:rsid w:val="4F4D6137"/>
    <w:rsid w:val="4F520447"/>
    <w:rsid w:val="4F5A5546"/>
    <w:rsid w:val="4F692363"/>
    <w:rsid w:val="4F6C2036"/>
    <w:rsid w:val="50263D33"/>
    <w:rsid w:val="5037091A"/>
    <w:rsid w:val="505435E6"/>
    <w:rsid w:val="50557079"/>
    <w:rsid w:val="506F5EE4"/>
    <w:rsid w:val="508146EB"/>
    <w:rsid w:val="50B60CFA"/>
    <w:rsid w:val="50D460F7"/>
    <w:rsid w:val="50D6537A"/>
    <w:rsid w:val="50E803FB"/>
    <w:rsid w:val="512506E4"/>
    <w:rsid w:val="513A2E90"/>
    <w:rsid w:val="5168497C"/>
    <w:rsid w:val="51847E97"/>
    <w:rsid w:val="519F7DD4"/>
    <w:rsid w:val="51BB7CDA"/>
    <w:rsid w:val="51BD1DB2"/>
    <w:rsid w:val="52060129"/>
    <w:rsid w:val="520D5653"/>
    <w:rsid w:val="52705988"/>
    <w:rsid w:val="52B67261"/>
    <w:rsid w:val="531B787E"/>
    <w:rsid w:val="533F66F5"/>
    <w:rsid w:val="534170C3"/>
    <w:rsid w:val="534E7B47"/>
    <w:rsid w:val="53821377"/>
    <w:rsid w:val="5397682B"/>
    <w:rsid w:val="53A242F4"/>
    <w:rsid w:val="53C63A66"/>
    <w:rsid w:val="53FB5131"/>
    <w:rsid w:val="53FE0CA7"/>
    <w:rsid w:val="541D1A9A"/>
    <w:rsid w:val="5443064A"/>
    <w:rsid w:val="54433B84"/>
    <w:rsid w:val="54447907"/>
    <w:rsid w:val="545D31F1"/>
    <w:rsid w:val="5460776B"/>
    <w:rsid w:val="54777E91"/>
    <w:rsid w:val="54807951"/>
    <w:rsid w:val="54BA6440"/>
    <w:rsid w:val="54C1123D"/>
    <w:rsid w:val="54E21A65"/>
    <w:rsid w:val="54EC3AE5"/>
    <w:rsid w:val="54EF4C7F"/>
    <w:rsid w:val="55220A88"/>
    <w:rsid w:val="55632354"/>
    <w:rsid w:val="55A33C64"/>
    <w:rsid w:val="55AE751E"/>
    <w:rsid w:val="55D85997"/>
    <w:rsid w:val="56077042"/>
    <w:rsid w:val="561D59E6"/>
    <w:rsid w:val="56537BB2"/>
    <w:rsid w:val="56C9309B"/>
    <w:rsid w:val="56C963B2"/>
    <w:rsid w:val="571A04D6"/>
    <w:rsid w:val="571C49C3"/>
    <w:rsid w:val="57350499"/>
    <w:rsid w:val="57730746"/>
    <w:rsid w:val="57795B6E"/>
    <w:rsid w:val="57F456BC"/>
    <w:rsid w:val="583E136D"/>
    <w:rsid w:val="58405178"/>
    <w:rsid w:val="585D0302"/>
    <w:rsid w:val="58632225"/>
    <w:rsid w:val="587403F4"/>
    <w:rsid w:val="589351F7"/>
    <w:rsid w:val="58D14FC4"/>
    <w:rsid w:val="58EF3160"/>
    <w:rsid w:val="58F5267D"/>
    <w:rsid w:val="592F3734"/>
    <w:rsid w:val="59547C29"/>
    <w:rsid w:val="59691343"/>
    <w:rsid w:val="59986A57"/>
    <w:rsid w:val="59A413F5"/>
    <w:rsid w:val="59C94E46"/>
    <w:rsid w:val="59CB172F"/>
    <w:rsid w:val="59CE445F"/>
    <w:rsid w:val="59CF6FA8"/>
    <w:rsid w:val="59E079A7"/>
    <w:rsid w:val="5A691109"/>
    <w:rsid w:val="5ADF1FCE"/>
    <w:rsid w:val="5AE1579B"/>
    <w:rsid w:val="5B0D2DE1"/>
    <w:rsid w:val="5B1414C1"/>
    <w:rsid w:val="5B1868F9"/>
    <w:rsid w:val="5B26708A"/>
    <w:rsid w:val="5B346944"/>
    <w:rsid w:val="5B4368AB"/>
    <w:rsid w:val="5B4A4D66"/>
    <w:rsid w:val="5B4D0979"/>
    <w:rsid w:val="5B7636A7"/>
    <w:rsid w:val="5B9863E9"/>
    <w:rsid w:val="5BAA6F26"/>
    <w:rsid w:val="5BBC4034"/>
    <w:rsid w:val="5BD014F2"/>
    <w:rsid w:val="5BD558DD"/>
    <w:rsid w:val="5BF97E3E"/>
    <w:rsid w:val="5C14275B"/>
    <w:rsid w:val="5C1A08B3"/>
    <w:rsid w:val="5C5302F1"/>
    <w:rsid w:val="5C7E63FC"/>
    <w:rsid w:val="5C804C44"/>
    <w:rsid w:val="5C9A0D87"/>
    <w:rsid w:val="5CBD1B71"/>
    <w:rsid w:val="5CDA357F"/>
    <w:rsid w:val="5CF42D8C"/>
    <w:rsid w:val="5D553E9C"/>
    <w:rsid w:val="5D781312"/>
    <w:rsid w:val="5D9147EF"/>
    <w:rsid w:val="5DAA27D6"/>
    <w:rsid w:val="5DD65D6F"/>
    <w:rsid w:val="5DE0777F"/>
    <w:rsid w:val="5E024F80"/>
    <w:rsid w:val="5E3337A1"/>
    <w:rsid w:val="5E483741"/>
    <w:rsid w:val="5E6658F9"/>
    <w:rsid w:val="5EDA3E01"/>
    <w:rsid w:val="5EE762C1"/>
    <w:rsid w:val="5EEE35AF"/>
    <w:rsid w:val="5EF247BB"/>
    <w:rsid w:val="5F3564D8"/>
    <w:rsid w:val="5F391DC6"/>
    <w:rsid w:val="5F441203"/>
    <w:rsid w:val="5F6024C3"/>
    <w:rsid w:val="5F602593"/>
    <w:rsid w:val="5FF12B5D"/>
    <w:rsid w:val="600F4E3F"/>
    <w:rsid w:val="60390C11"/>
    <w:rsid w:val="60690D46"/>
    <w:rsid w:val="606A36ED"/>
    <w:rsid w:val="60C66B60"/>
    <w:rsid w:val="60DA010C"/>
    <w:rsid w:val="610C3FD1"/>
    <w:rsid w:val="613E33AB"/>
    <w:rsid w:val="61431D8A"/>
    <w:rsid w:val="614C1EEE"/>
    <w:rsid w:val="619D21C6"/>
    <w:rsid w:val="61AD2D81"/>
    <w:rsid w:val="61B32269"/>
    <w:rsid w:val="61C1479F"/>
    <w:rsid w:val="61D31B17"/>
    <w:rsid w:val="62102882"/>
    <w:rsid w:val="622B74B8"/>
    <w:rsid w:val="62340CB1"/>
    <w:rsid w:val="62AD3B25"/>
    <w:rsid w:val="62D6776C"/>
    <w:rsid w:val="62F40730"/>
    <w:rsid w:val="631069AE"/>
    <w:rsid w:val="63774A31"/>
    <w:rsid w:val="63797BE0"/>
    <w:rsid w:val="637A03DE"/>
    <w:rsid w:val="63A846F8"/>
    <w:rsid w:val="63B012EB"/>
    <w:rsid w:val="63B64967"/>
    <w:rsid w:val="63B8202C"/>
    <w:rsid w:val="63CB7C67"/>
    <w:rsid w:val="641A3937"/>
    <w:rsid w:val="645937E9"/>
    <w:rsid w:val="647214C5"/>
    <w:rsid w:val="647C32F4"/>
    <w:rsid w:val="64D66534"/>
    <w:rsid w:val="64E608B9"/>
    <w:rsid w:val="652E1C3F"/>
    <w:rsid w:val="6537423A"/>
    <w:rsid w:val="655D7D94"/>
    <w:rsid w:val="65761675"/>
    <w:rsid w:val="657A60BB"/>
    <w:rsid w:val="65B75EC1"/>
    <w:rsid w:val="65CD6C6F"/>
    <w:rsid w:val="65E77EC1"/>
    <w:rsid w:val="661C3E14"/>
    <w:rsid w:val="661D73F5"/>
    <w:rsid w:val="67123DE3"/>
    <w:rsid w:val="676010F8"/>
    <w:rsid w:val="67835EED"/>
    <w:rsid w:val="679E5423"/>
    <w:rsid w:val="67A426DC"/>
    <w:rsid w:val="67C749FD"/>
    <w:rsid w:val="67DA31AB"/>
    <w:rsid w:val="67DB1F21"/>
    <w:rsid w:val="681C0EB7"/>
    <w:rsid w:val="6821554E"/>
    <w:rsid w:val="683A452E"/>
    <w:rsid w:val="68997DFF"/>
    <w:rsid w:val="68CC5002"/>
    <w:rsid w:val="68ED669B"/>
    <w:rsid w:val="6959797D"/>
    <w:rsid w:val="69850395"/>
    <w:rsid w:val="69A3584D"/>
    <w:rsid w:val="69B4474B"/>
    <w:rsid w:val="69C34012"/>
    <w:rsid w:val="69E976E8"/>
    <w:rsid w:val="6A17599F"/>
    <w:rsid w:val="6A375C7C"/>
    <w:rsid w:val="6A7815F6"/>
    <w:rsid w:val="6A850402"/>
    <w:rsid w:val="6A9A49EA"/>
    <w:rsid w:val="6AD50035"/>
    <w:rsid w:val="6AD57FF1"/>
    <w:rsid w:val="6AEA0305"/>
    <w:rsid w:val="6B1447CE"/>
    <w:rsid w:val="6B2D23F7"/>
    <w:rsid w:val="6B541209"/>
    <w:rsid w:val="6B7E0740"/>
    <w:rsid w:val="6B800FDD"/>
    <w:rsid w:val="6BA20FB5"/>
    <w:rsid w:val="6BF439F4"/>
    <w:rsid w:val="6C454C4B"/>
    <w:rsid w:val="6C682D72"/>
    <w:rsid w:val="6C6E0866"/>
    <w:rsid w:val="6C7C7323"/>
    <w:rsid w:val="6C866951"/>
    <w:rsid w:val="6C9146B6"/>
    <w:rsid w:val="6C993425"/>
    <w:rsid w:val="6CA13497"/>
    <w:rsid w:val="6CAF5739"/>
    <w:rsid w:val="6CB1784A"/>
    <w:rsid w:val="6CB47F49"/>
    <w:rsid w:val="6CDB575A"/>
    <w:rsid w:val="6D321B5E"/>
    <w:rsid w:val="6D8D0C04"/>
    <w:rsid w:val="6D9F5C7E"/>
    <w:rsid w:val="6DA32A34"/>
    <w:rsid w:val="6DB20523"/>
    <w:rsid w:val="6DBE1FC5"/>
    <w:rsid w:val="6E440BF7"/>
    <w:rsid w:val="6EBD5F65"/>
    <w:rsid w:val="6F234BE7"/>
    <w:rsid w:val="6F26624C"/>
    <w:rsid w:val="6F3A33CA"/>
    <w:rsid w:val="6F40486A"/>
    <w:rsid w:val="6F884068"/>
    <w:rsid w:val="6FA1003E"/>
    <w:rsid w:val="6FA23783"/>
    <w:rsid w:val="6FBA4D81"/>
    <w:rsid w:val="70366A61"/>
    <w:rsid w:val="704A6E20"/>
    <w:rsid w:val="705252A5"/>
    <w:rsid w:val="70977E4C"/>
    <w:rsid w:val="709C11E6"/>
    <w:rsid w:val="70AF7A2C"/>
    <w:rsid w:val="70D65FAB"/>
    <w:rsid w:val="70DB43AC"/>
    <w:rsid w:val="70F11699"/>
    <w:rsid w:val="71086538"/>
    <w:rsid w:val="714B6050"/>
    <w:rsid w:val="717667C2"/>
    <w:rsid w:val="71993021"/>
    <w:rsid w:val="71C215A0"/>
    <w:rsid w:val="71DA5065"/>
    <w:rsid w:val="71E66475"/>
    <w:rsid w:val="71FD5997"/>
    <w:rsid w:val="72000285"/>
    <w:rsid w:val="72254246"/>
    <w:rsid w:val="722E7D09"/>
    <w:rsid w:val="72617743"/>
    <w:rsid w:val="727E408A"/>
    <w:rsid w:val="72897FD8"/>
    <w:rsid w:val="72AC4B0E"/>
    <w:rsid w:val="72B8539E"/>
    <w:rsid w:val="72DC5D39"/>
    <w:rsid w:val="72E462AA"/>
    <w:rsid w:val="72FB77BA"/>
    <w:rsid w:val="73177120"/>
    <w:rsid w:val="736C782C"/>
    <w:rsid w:val="738E200F"/>
    <w:rsid w:val="73D54431"/>
    <w:rsid w:val="743D4CE2"/>
    <w:rsid w:val="74517298"/>
    <w:rsid w:val="74680C00"/>
    <w:rsid w:val="74780F89"/>
    <w:rsid w:val="74962803"/>
    <w:rsid w:val="74F06F30"/>
    <w:rsid w:val="75463918"/>
    <w:rsid w:val="75640F91"/>
    <w:rsid w:val="758D760E"/>
    <w:rsid w:val="759E64C6"/>
    <w:rsid w:val="75C2493D"/>
    <w:rsid w:val="75C37BC4"/>
    <w:rsid w:val="75F46553"/>
    <w:rsid w:val="76230931"/>
    <w:rsid w:val="762D2116"/>
    <w:rsid w:val="76336D40"/>
    <w:rsid w:val="764510CE"/>
    <w:rsid w:val="764A017E"/>
    <w:rsid w:val="764E5670"/>
    <w:rsid w:val="76553090"/>
    <w:rsid w:val="76613623"/>
    <w:rsid w:val="767F08DF"/>
    <w:rsid w:val="768F6445"/>
    <w:rsid w:val="76B803DA"/>
    <w:rsid w:val="76D86B04"/>
    <w:rsid w:val="76FC27A5"/>
    <w:rsid w:val="774A0FBB"/>
    <w:rsid w:val="779F5753"/>
    <w:rsid w:val="77B55807"/>
    <w:rsid w:val="77E11A4A"/>
    <w:rsid w:val="7826129B"/>
    <w:rsid w:val="782B73D2"/>
    <w:rsid w:val="7832569C"/>
    <w:rsid w:val="784341DC"/>
    <w:rsid w:val="784A2763"/>
    <w:rsid w:val="785F6473"/>
    <w:rsid w:val="788B6535"/>
    <w:rsid w:val="788E297E"/>
    <w:rsid w:val="78A25F6D"/>
    <w:rsid w:val="78B537B5"/>
    <w:rsid w:val="78D029D2"/>
    <w:rsid w:val="78F22B8C"/>
    <w:rsid w:val="79545A7F"/>
    <w:rsid w:val="796B6880"/>
    <w:rsid w:val="798C58CE"/>
    <w:rsid w:val="798F356E"/>
    <w:rsid w:val="799E10D0"/>
    <w:rsid w:val="79C014A9"/>
    <w:rsid w:val="79D4166C"/>
    <w:rsid w:val="79F56C0F"/>
    <w:rsid w:val="7A094972"/>
    <w:rsid w:val="7A305445"/>
    <w:rsid w:val="7A9A22E4"/>
    <w:rsid w:val="7AA95B4D"/>
    <w:rsid w:val="7AB17C1F"/>
    <w:rsid w:val="7B002D26"/>
    <w:rsid w:val="7B1C2B99"/>
    <w:rsid w:val="7B3E7966"/>
    <w:rsid w:val="7B8A7620"/>
    <w:rsid w:val="7B8D0D00"/>
    <w:rsid w:val="7B8D567E"/>
    <w:rsid w:val="7C0D62F1"/>
    <w:rsid w:val="7C60261D"/>
    <w:rsid w:val="7CE04E22"/>
    <w:rsid w:val="7D1A1511"/>
    <w:rsid w:val="7D2B35AD"/>
    <w:rsid w:val="7D3D7D67"/>
    <w:rsid w:val="7D3F1CBD"/>
    <w:rsid w:val="7D6B61A4"/>
    <w:rsid w:val="7D7F42C4"/>
    <w:rsid w:val="7D9249C6"/>
    <w:rsid w:val="7D95737F"/>
    <w:rsid w:val="7DB23969"/>
    <w:rsid w:val="7DCC7608"/>
    <w:rsid w:val="7DF50FA6"/>
    <w:rsid w:val="7DFC60B8"/>
    <w:rsid w:val="7E0C7F86"/>
    <w:rsid w:val="7E3B2F0B"/>
    <w:rsid w:val="7E794393"/>
    <w:rsid w:val="7E982314"/>
    <w:rsid w:val="7EB53F97"/>
    <w:rsid w:val="7EE76AD7"/>
    <w:rsid w:val="7F2B2C8A"/>
    <w:rsid w:val="7FBC7918"/>
    <w:rsid w:val="7FC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34\AppData\Roaming\kingsoft\office6\templates\download\2a649fec-fea8-45e3-95f4-a57691c38bb9\&#20813;&#3615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免费简历.docx</Template>
  <Pages>1</Pages>
  <Words>16</Words>
  <Characters>22</Characters>
  <Lines>1</Lines>
  <Paragraphs>1</Paragraphs>
  <TotalTime>18</TotalTime>
  <ScaleCrop>false</ScaleCrop>
  <LinksUpToDate>false</LinksUpToDate>
  <CharactersWithSpaces>29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2023-12-25T09:21:00Z</dcterms:created>
  <dc:creator>莫七</dc:creator>
  <cp:lastModifiedBy>莫七</cp:lastModifiedBy>
  <dcterms:modified xsi:type="dcterms:W3CDTF">2024-09-25T08:14:21Z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KSOTemplateKey">
    <vt:lpwstr>1.0_4i7uyMMOUTxQrksMQhkijwLw83ObRBOfN/1hEiNQVJhFesfFlLXqb5nerMAyteMi0/lIuZSp9tmCMECoWQH48g==</vt:lpwstr>
  </property>
  <property fmtid="{D5CDD505-2E9C-101B-9397-08002B2CF9AE}" pid="4" name="KSOTemplateUUID">
    <vt:lpwstr>v1.0_mb_9kzpVmxbbXsX37G0nM9g8Q==</vt:lpwstr>
  </property>
  <property fmtid="{D5CDD505-2E9C-101B-9397-08002B2CF9AE}" pid="5" name="ICV">
    <vt:lpwstr>AF932B3C6F6146F5B6B72EDE7D8E95B5_11</vt:lpwstr>
  </property>
</Properties>
</file>